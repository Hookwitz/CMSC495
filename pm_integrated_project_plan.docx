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56598586"/>
    <w:bookmarkStart w:id="1" w:name="_Toc456600917"/>
    <w:p w14:paraId="4C10D810" w14:textId="77777777" w:rsidR="00401386" w:rsidRPr="00EC0DC3" w:rsidRDefault="00D351C7" w:rsidP="00B0078F">
      <w:pPr>
        <w:pStyle w:val="Title"/>
        <w:spacing w:after="0"/>
        <w:rPr>
          <w:sz w:val="28"/>
          <w:szCs w:val="28"/>
        </w:rPr>
      </w:pPr>
      <w:r w:rsidRPr="00EC0DC3">
        <w:rPr>
          <w:sz w:val="28"/>
          <w:szCs w:val="28"/>
        </w:rPr>
        <w:fldChar w:fldCharType="begin"/>
      </w:r>
      <w:r w:rsidRPr="00EC0DC3">
        <w:rPr>
          <w:sz w:val="28"/>
          <w:szCs w:val="28"/>
        </w:rPr>
        <w:instrText xml:space="preserve"> TITLE   \* MERGEFORMAT </w:instrText>
      </w:r>
      <w:r w:rsidRPr="00EC0DC3">
        <w:rPr>
          <w:sz w:val="28"/>
          <w:szCs w:val="28"/>
        </w:rPr>
        <w:fldChar w:fldCharType="separate"/>
      </w:r>
      <w:r w:rsidR="000B3C29" w:rsidRPr="00EC0DC3">
        <w:rPr>
          <w:sz w:val="28"/>
          <w:szCs w:val="28"/>
        </w:rPr>
        <w:t>Integrated Project Plan</w:t>
      </w:r>
      <w:r w:rsidRPr="00EC0DC3">
        <w:rPr>
          <w:sz w:val="28"/>
          <w:szCs w:val="28"/>
        </w:rPr>
        <w:fldChar w:fldCharType="end"/>
      </w:r>
    </w:p>
    <w:p w14:paraId="3D3DC058" w14:textId="77777777" w:rsidR="000B3C29" w:rsidRPr="00B0078F" w:rsidRDefault="000B3C29" w:rsidP="000B3C29">
      <w:pPr>
        <w:pStyle w:val="Title"/>
        <w:rPr>
          <w:color w:val="0000FF"/>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003A2C" w:rsidRPr="00EE3175" w14:paraId="3C610550"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0508C458" w14:textId="77777777"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Project Name:</w:t>
            </w:r>
            <w:r w:rsidR="002B3369" w:rsidRPr="00EE3175">
              <w:rPr>
                <w:rFonts w:cs="Arial"/>
                <w:sz w:val="24"/>
                <w:szCs w:val="24"/>
              </w:rPr>
              <w:t xml:space="preserve"> Food </w:t>
            </w:r>
            <w:proofErr w:type="gramStart"/>
            <w:r w:rsidR="002B3369" w:rsidRPr="00EE3175">
              <w:rPr>
                <w:rFonts w:cs="Arial"/>
                <w:sz w:val="24"/>
                <w:szCs w:val="24"/>
              </w:rPr>
              <w:t>From</w:t>
            </w:r>
            <w:proofErr w:type="gramEnd"/>
            <w:r w:rsidR="002B3369" w:rsidRPr="00EE3175">
              <w:rPr>
                <w:rFonts w:cs="Arial"/>
                <w:sz w:val="24"/>
                <w:szCs w:val="24"/>
              </w:rPr>
              <w:t xml:space="preserve"> Friends</w:t>
            </w:r>
          </w:p>
        </w:tc>
      </w:tr>
      <w:tr w:rsidR="00003A2C" w:rsidRPr="00EE3175" w14:paraId="65DD05D7"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7115A161" w14:textId="0CCDB232"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Date:</w:t>
            </w:r>
            <w:r w:rsidR="002B3369" w:rsidRPr="00EE3175">
              <w:rPr>
                <w:rFonts w:cs="Arial"/>
                <w:sz w:val="24"/>
                <w:szCs w:val="24"/>
              </w:rPr>
              <w:t xml:space="preserve"> </w:t>
            </w:r>
            <w:r w:rsidR="00A70347" w:rsidRPr="00EE3175">
              <w:rPr>
                <w:rFonts w:cs="Arial"/>
                <w:sz w:val="24"/>
                <w:szCs w:val="24"/>
              </w:rPr>
              <w:t>1 November</w:t>
            </w:r>
            <w:r w:rsidR="002B3369" w:rsidRPr="00EE3175">
              <w:rPr>
                <w:rFonts w:cs="Arial"/>
                <w:sz w:val="24"/>
                <w:szCs w:val="24"/>
              </w:rPr>
              <w:t xml:space="preserve"> 2019</w:t>
            </w:r>
          </w:p>
        </w:tc>
      </w:tr>
      <w:tr w:rsidR="00003A2C" w:rsidRPr="00EE3175" w14:paraId="0F3E9958" w14:textId="77777777" w:rsidTr="00EE3175">
        <w:tc>
          <w:tcPr>
            <w:tcW w:w="9900" w:type="dxa"/>
            <w:tcBorders>
              <w:top w:val="single" w:sz="4" w:space="0" w:color="auto"/>
              <w:left w:val="single" w:sz="4" w:space="0" w:color="auto"/>
              <w:bottom w:val="single" w:sz="4" w:space="0" w:color="auto"/>
              <w:right w:val="single" w:sz="4" w:space="0" w:color="auto"/>
            </w:tcBorders>
            <w:shd w:val="clear" w:color="auto" w:fill="auto"/>
          </w:tcPr>
          <w:p w14:paraId="6B35EFD4" w14:textId="77777777" w:rsidR="00003A2C" w:rsidRPr="00EE3175" w:rsidRDefault="00003A2C" w:rsidP="00EE3175">
            <w:pPr>
              <w:pStyle w:val="Heading2"/>
              <w:numPr>
                <w:ilvl w:val="0"/>
                <w:numId w:val="0"/>
              </w:numPr>
              <w:tabs>
                <w:tab w:val="left" w:pos="720"/>
              </w:tabs>
              <w:spacing w:before="0" w:after="0"/>
              <w:rPr>
                <w:rFonts w:cs="Arial"/>
                <w:sz w:val="24"/>
                <w:szCs w:val="24"/>
              </w:rPr>
            </w:pPr>
            <w:r w:rsidRPr="00EE3175">
              <w:rPr>
                <w:rFonts w:cs="Arial"/>
                <w:sz w:val="24"/>
                <w:szCs w:val="24"/>
              </w:rPr>
              <w:t>Project Manager:</w:t>
            </w:r>
            <w:r w:rsidR="002B3369" w:rsidRPr="00EE3175">
              <w:rPr>
                <w:rFonts w:cs="Arial"/>
                <w:sz w:val="24"/>
                <w:szCs w:val="24"/>
              </w:rPr>
              <w:t xml:space="preserve"> David Batdorf</w:t>
            </w:r>
          </w:p>
        </w:tc>
      </w:tr>
    </w:tbl>
    <w:p w14:paraId="6F8D8C39" w14:textId="77777777" w:rsidR="00392E77" w:rsidRDefault="008A0D2D" w:rsidP="00030210">
      <w:pPr>
        <w:pStyle w:val="Heading1"/>
        <w:numPr>
          <w:ilvl w:val="0"/>
          <w:numId w:val="0"/>
        </w:numPr>
        <w:shd w:val="clear" w:color="auto" w:fill="auto"/>
        <w:tabs>
          <w:tab w:val="left" w:pos="540"/>
        </w:tabs>
        <w:ind w:right="187"/>
      </w:pPr>
      <w:bookmarkStart w:id="2" w:name="_Toc81822499"/>
      <w:bookmarkStart w:id="3" w:name="_Toc162860806"/>
      <w:r>
        <w:t>1.0</w:t>
      </w:r>
      <w:r>
        <w:tab/>
      </w:r>
      <w:bookmarkStart w:id="4" w:name="_Hlk23406931"/>
      <w:r w:rsidR="00392E77">
        <w:t>Introduction</w:t>
      </w:r>
      <w:bookmarkEnd w:id="2"/>
      <w:bookmarkEnd w:id="3"/>
    </w:p>
    <w:p w14:paraId="24495CF2" w14:textId="2974C1A0" w:rsidR="008969EC" w:rsidRDefault="004E6D75" w:rsidP="00B80FC1">
      <w:pPr>
        <w:pStyle w:val="BodyText"/>
        <w:tabs>
          <w:tab w:val="left" w:pos="1080"/>
        </w:tabs>
        <w:spacing w:before="120"/>
        <w:ind w:left="630" w:hanging="450"/>
        <w:rPr>
          <w:rFonts w:ascii="Arial" w:hAnsi="Arial" w:cs="Arial"/>
          <w:color w:val="0000FF"/>
        </w:rPr>
      </w:pPr>
      <w:r>
        <w:rPr>
          <w:rFonts w:ascii="Arial" w:hAnsi="Arial" w:cs="Arial"/>
        </w:rPr>
        <w:tab/>
      </w:r>
      <w:r w:rsidR="00B80FC1">
        <w:rPr>
          <w:rFonts w:ascii="Arial" w:hAnsi="Arial" w:cs="Arial"/>
          <w:color w:val="0000FF"/>
        </w:rPr>
        <w:tab/>
      </w:r>
      <w:r w:rsidR="002B3369">
        <w:rPr>
          <w:rFonts w:ascii="Arial" w:hAnsi="Arial" w:cs="Arial"/>
          <w:color w:val="0000FF"/>
        </w:rPr>
        <w:t xml:space="preserve">This project is designed to tackle two large issues that face society today, by </w:t>
      </w:r>
      <w:proofErr w:type="spellStart"/>
      <w:r w:rsidR="002B3369">
        <w:rPr>
          <w:rFonts w:ascii="Arial" w:hAnsi="Arial" w:cs="Arial"/>
          <w:color w:val="0000FF"/>
        </w:rPr>
        <w:t>brining</w:t>
      </w:r>
      <w:proofErr w:type="spellEnd"/>
      <w:r w:rsidR="002B3369">
        <w:rPr>
          <w:rFonts w:ascii="Arial" w:hAnsi="Arial" w:cs="Arial"/>
          <w:color w:val="0000FF"/>
        </w:rPr>
        <w:t xml:space="preserve"> </w:t>
      </w:r>
      <w:proofErr w:type="gramStart"/>
      <w:r w:rsidR="002B3369">
        <w:rPr>
          <w:rFonts w:ascii="Arial" w:hAnsi="Arial" w:cs="Arial"/>
          <w:color w:val="0000FF"/>
        </w:rPr>
        <w:t>people</w:t>
      </w:r>
      <w:r w:rsidR="00B80FC1">
        <w:rPr>
          <w:rFonts w:ascii="Arial" w:hAnsi="Arial" w:cs="Arial"/>
          <w:color w:val="0000FF"/>
        </w:rPr>
        <w:t xml:space="preserve">  </w:t>
      </w:r>
      <w:r w:rsidR="002B3369">
        <w:rPr>
          <w:rFonts w:ascii="Arial" w:hAnsi="Arial" w:cs="Arial"/>
          <w:color w:val="0000FF"/>
        </w:rPr>
        <w:t>together</w:t>
      </w:r>
      <w:proofErr w:type="gramEnd"/>
      <w:r w:rsidR="002B3369">
        <w:rPr>
          <w:rFonts w:ascii="Arial" w:hAnsi="Arial" w:cs="Arial"/>
          <w:color w:val="0000FF"/>
        </w:rPr>
        <w:t xml:space="preserve">. The first issue is food waste.  According to the </w:t>
      </w:r>
      <w:r w:rsidR="000D5110">
        <w:rPr>
          <w:rFonts w:ascii="Arial" w:hAnsi="Arial" w:cs="Arial"/>
          <w:color w:val="0000FF"/>
        </w:rPr>
        <w:t>USDA somewhere</w:t>
      </w:r>
      <w:r w:rsidR="002B3369">
        <w:rPr>
          <w:rFonts w:ascii="Arial" w:hAnsi="Arial" w:cs="Arial"/>
          <w:color w:val="0000FF"/>
        </w:rPr>
        <w:t xml:space="preserve"> between 30 and 40 percent of the US food supply is lost to waste.  The second issue is hunger, which according to </w:t>
      </w:r>
      <w:r w:rsidR="008969EC">
        <w:rPr>
          <w:rFonts w:ascii="Arial" w:hAnsi="Arial" w:cs="Arial"/>
          <w:color w:val="0000FF"/>
        </w:rPr>
        <w:t xml:space="preserve">USDA 11.1% of Americans lacked enough food to sustain themselves at some point last year.  That means over 36 million Americans lack access to an adequate and stable food supply.  </w:t>
      </w:r>
    </w:p>
    <w:p w14:paraId="2D7F7BAB" w14:textId="3F030182" w:rsidR="00104CAF" w:rsidRDefault="008969EC" w:rsidP="0067680B">
      <w:pPr>
        <w:pStyle w:val="BodyText"/>
        <w:tabs>
          <w:tab w:val="left" w:pos="540"/>
          <w:tab w:val="left" w:pos="990"/>
        </w:tabs>
        <w:spacing w:before="120"/>
        <w:ind w:left="540" w:hanging="360"/>
        <w:rPr>
          <w:rFonts w:ascii="Arial" w:hAnsi="Arial" w:cs="Arial"/>
          <w:color w:val="0000FF"/>
        </w:rPr>
      </w:pPr>
      <w:r>
        <w:rPr>
          <w:rFonts w:ascii="Arial" w:hAnsi="Arial" w:cs="Arial"/>
          <w:color w:val="0000FF"/>
        </w:rPr>
        <w:tab/>
      </w:r>
      <w:r>
        <w:rPr>
          <w:rFonts w:ascii="Arial" w:hAnsi="Arial" w:cs="Arial"/>
          <w:color w:val="0000FF"/>
        </w:rPr>
        <w:tab/>
        <w:t xml:space="preserve">We at KISS are developing the “Food </w:t>
      </w:r>
      <w:proofErr w:type="gramStart"/>
      <w:r>
        <w:rPr>
          <w:rFonts w:ascii="Arial" w:hAnsi="Arial" w:cs="Arial"/>
          <w:color w:val="0000FF"/>
        </w:rPr>
        <w:t>From</w:t>
      </w:r>
      <w:proofErr w:type="gramEnd"/>
      <w:r>
        <w:rPr>
          <w:rFonts w:ascii="Arial" w:hAnsi="Arial" w:cs="Arial"/>
          <w:color w:val="0000FF"/>
        </w:rPr>
        <w:t xml:space="preserve"> Friends” web application to coordinate individuals to combat these societal issues.  The application will use geo</w:t>
      </w:r>
      <w:r w:rsidR="00DF2743">
        <w:rPr>
          <w:rFonts w:ascii="Arial" w:hAnsi="Arial" w:cs="Arial"/>
          <w:color w:val="0000FF"/>
        </w:rPr>
        <w:t xml:space="preserve">location services to pair individuals, givers, with those who are in need of a food, </w:t>
      </w:r>
      <w:hyperlink r:id="rId7" w:history="1">
        <w:r w:rsidR="00DF2743" w:rsidRPr="00DF2743">
          <w:rPr>
            <w:rFonts w:ascii="Arial" w:hAnsi="Arial" w:cs="Arial"/>
            <w:color w:val="0000FF"/>
          </w:rPr>
          <w:t>recipient</w:t>
        </w:r>
      </w:hyperlink>
      <w:r w:rsidR="00DF2743" w:rsidRPr="00DF2743">
        <w:rPr>
          <w:rFonts w:ascii="Arial" w:hAnsi="Arial" w:cs="Arial"/>
          <w:color w:val="0000FF"/>
        </w:rPr>
        <w:t>s</w:t>
      </w:r>
      <w:r w:rsidR="00DF2743">
        <w:rPr>
          <w:rFonts w:ascii="Arial" w:hAnsi="Arial" w:cs="Arial"/>
          <w:color w:val="0000FF"/>
        </w:rPr>
        <w:t xml:space="preserve">.  Users will be required to create an account, with authentication provided by </w:t>
      </w:r>
      <w:r w:rsidR="000D5110" w:rsidRPr="000D5110">
        <w:rPr>
          <w:rFonts w:ascii="Arial" w:hAnsi="Arial" w:cs="Arial"/>
          <w:color w:val="FF0000"/>
        </w:rPr>
        <w:t>(GOOGLE?)</w:t>
      </w:r>
      <w:r w:rsidR="00DF2743">
        <w:rPr>
          <w:rFonts w:ascii="Arial" w:hAnsi="Arial" w:cs="Arial"/>
          <w:color w:val="0000FF"/>
        </w:rPr>
        <w:t xml:space="preserve">.  Once a user is authenticated, they can set the app to either giver, or recipient mode.  Giver mode will allow the user to post available food to users in the </w:t>
      </w:r>
      <w:hyperlink r:id="rId8" w:history="1">
        <w:r w:rsidR="00DF2743" w:rsidRPr="00DF2743">
          <w:rPr>
            <w:rFonts w:ascii="Arial" w:hAnsi="Arial" w:cs="Arial"/>
            <w:color w:val="0000FF"/>
          </w:rPr>
          <w:t>recipient</w:t>
        </w:r>
      </w:hyperlink>
      <w:r w:rsidR="00DF2743" w:rsidRPr="00DF2743">
        <w:rPr>
          <w:rFonts w:ascii="Arial" w:hAnsi="Arial" w:cs="Arial"/>
          <w:color w:val="0000FF"/>
        </w:rPr>
        <w:t xml:space="preserve"> mode</w:t>
      </w:r>
      <w:r w:rsidR="00DF2743">
        <w:rPr>
          <w:rFonts w:ascii="Arial" w:hAnsi="Arial" w:cs="Arial"/>
          <w:color w:val="0000FF"/>
        </w:rPr>
        <w:t>.</w:t>
      </w:r>
      <w:r w:rsidR="00104CAF">
        <w:rPr>
          <w:rFonts w:ascii="Arial" w:hAnsi="Arial" w:cs="Arial"/>
          <w:color w:val="0000FF"/>
        </w:rPr>
        <w:t xml:space="preserve">  Recipient mode allows users to view a local map with pins denoting the recently posted food offerings.  </w:t>
      </w:r>
    </w:p>
    <w:bookmarkEnd w:id="4"/>
    <w:p w14:paraId="0EB81B1A" w14:textId="4AAA70D1" w:rsidR="000B3C29" w:rsidRPr="00B0078F" w:rsidRDefault="00104CAF" w:rsidP="0067680B">
      <w:pPr>
        <w:pStyle w:val="BodyText"/>
        <w:tabs>
          <w:tab w:val="left" w:pos="540"/>
          <w:tab w:val="left" w:pos="990"/>
        </w:tabs>
        <w:spacing w:before="120"/>
        <w:ind w:left="540" w:hanging="360"/>
        <w:rPr>
          <w:rFonts w:ascii="Arial" w:hAnsi="Arial" w:cs="Arial"/>
          <w:color w:val="0000FF"/>
        </w:rPr>
      </w:pPr>
      <w:r>
        <w:rPr>
          <w:rFonts w:ascii="Arial" w:hAnsi="Arial" w:cs="Arial"/>
          <w:color w:val="0000FF"/>
        </w:rPr>
        <w:tab/>
      </w:r>
      <w:r>
        <w:rPr>
          <w:rFonts w:ascii="Arial" w:hAnsi="Arial" w:cs="Arial"/>
          <w:color w:val="0000FF"/>
        </w:rPr>
        <w:tab/>
        <w:t xml:space="preserve">This document is designed to clearly communicate with both the project team and the stakeholders.  This document will outline how to communicate with the project team, </w:t>
      </w:r>
      <w:r w:rsidR="0067680B">
        <w:rPr>
          <w:rFonts w:ascii="Arial" w:hAnsi="Arial" w:cs="Arial"/>
          <w:color w:val="0000FF"/>
        </w:rPr>
        <w:t xml:space="preserve">and provide a development timeline.  The document will also define the project risk, along with change procedures and </w:t>
      </w:r>
      <w:r w:rsidR="007637A3">
        <w:rPr>
          <w:rFonts w:ascii="Arial" w:hAnsi="Arial" w:cs="Arial"/>
          <w:color w:val="0000FF"/>
        </w:rPr>
        <w:t>control procedures</w:t>
      </w:r>
      <w:r w:rsidR="0067680B">
        <w:rPr>
          <w:rFonts w:ascii="Arial" w:hAnsi="Arial" w:cs="Arial"/>
          <w:color w:val="0000FF"/>
        </w:rPr>
        <w:t xml:space="preserve"> for cost, and time.</w:t>
      </w:r>
    </w:p>
    <w:p w14:paraId="47F46EF7" w14:textId="77777777" w:rsidR="00282F34" w:rsidRDefault="00282F34" w:rsidP="00030210">
      <w:pPr>
        <w:pStyle w:val="Heading1"/>
        <w:numPr>
          <w:ilvl w:val="0"/>
          <w:numId w:val="0"/>
        </w:numPr>
        <w:shd w:val="clear" w:color="auto" w:fill="auto"/>
        <w:tabs>
          <w:tab w:val="left" w:pos="540"/>
        </w:tabs>
        <w:spacing w:before="240"/>
        <w:ind w:right="187"/>
      </w:pPr>
      <w:r>
        <w:t>2.0</w:t>
      </w:r>
      <w:r>
        <w:tab/>
        <w:t>Project Contacts</w:t>
      </w:r>
    </w:p>
    <w:p w14:paraId="0751CE41" w14:textId="77777777" w:rsidR="00282F34" w:rsidRDefault="00282F34" w:rsidP="00282F34">
      <w:pPr>
        <w:pStyle w:val="BodyText"/>
        <w:tabs>
          <w:tab w:val="left" w:pos="540"/>
        </w:tabs>
        <w:spacing w:before="120"/>
        <w:ind w:left="540" w:hanging="180"/>
        <w:rPr>
          <w:rFonts w:ascii="Arial" w:hAnsi="Arial" w:cs="Arial"/>
        </w:rPr>
      </w:pPr>
      <w:r>
        <w:rPr>
          <w:rFonts w:ascii="Arial" w:hAnsi="Arial" w:cs="Arial"/>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160"/>
        <w:gridCol w:w="2790"/>
        <w:gridCol w:w="3032"/>
      </w:tblGrid>
      <w:tr w:rsidR="000B6273" w:rsidRPr="00EE3175" w14:paraId="065B7CD1" w14:textId="77777777" w:rsidTr="00EE3175">
        <w:tc>
          <w:tcPr>
            <w:tcW w:w="2070" w:type="dxa"/>
            <w:shd w:val="clear" w:color="auto" w:fill="FFFFFF"/>
          </w:tcPr>
          <w:p w14:paraId="686242E4"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Role</w:t>
            </w:r>
          </w:p>
        </w:tc>
        <w:tc>
          <w:tcPr>
            <w:tcW w:w="2160" w:type="dxa"/>
            <w:shd w:val="clear" w:color="auto" w:fill="FFFFFF"/>
          </w:tcPr>
          <w:p w14:paraId="1CAD1646"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Name</w:t>
            </w:r>
          </w:p>
        </w:tc>
        <w:tc>
          <w:tcPr>
            <w:tcW w:w="2790" w:type="dxa"/>
            <w:shd w:val="clear" w:color="auto" w:fill="FFFFFF"/>
          </w:tcPr>
          <w:p w14:paraId="373C2F0E"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Organization/Department</w:t>
            </w:r>
          </w:p>
        </w:tc>
        <w:tc>
          <w:tcPr>
            <w:tcW w:w="3032" w:type="dxa"/>
            <w:shd w:val="clear" w:color="auto" w:fill="FFFFFF"/>
          </w:tcPr>
          <w:p w14:paraId="1AE60BB2" w14:textId="77777777" w:rsidR="00072011" w:rsidRPr="00EE3175" w:rsidRDefault="00072011" w:rsidP="00EE3175">
            <w:pPr>
              <w:pStyle w:val="BodyText"/>
              <w:tabs>
                <w:tab w:val="left" w:pos="540"/>
              </w:tabs>
              <w:spacing w:before="120"/>
              <w:ind w:left="0"/>
              <w:jc w:val="center"/>
              <w:rPr>
                <w:rFonts w:ascii="Arial" w:hAnsi="Arial" w:cs="Arial"/>
                <w:b/>
              </w:rPr>
            </w:pPr>
            <w:r w:rsidRPr="00EE3175">
              <w:rPr>
                <w:rFonts w:ascii="Arial" w:hAnsi="Arial" w:cs="Arial"/>
                <w:b/>
              </w:rPr>
              <w:t>Phone/E-mail Address</w:t>
            </w:r>
          </w:p>
        </w:tc>
      </w:tr>
      <w:tr w:rsidR="000B6273" w:rsidRPr="00EE3175" w14:paraId="14BF622D" w14:textId="77777777" w:rsidTr="00EE3175">
        <w:tc>
          <w:tcPr>
            <w:tcW w:w="2070" w:type="dxa"/>
            <w:shd w:val="clear" w:color="auto" w:fill="auto"/>
          </w:tcPr>
          <w:p w14:paraId="7ED00689" w14:textId="77777777" w:rsidR="00072011" w:rsidRPr="00EE3175" w:rsidRDefault="00072011" w:rsidP="00EE3175">
            <w:pPr>
              <w:pStyle w:val="BodyText"/>
              <w:tabs>
                <w:tab w:val="left" w:pos="540"/>
              </w:tabs>
              <w:spacing w:before="120"/>
              <w:ind w:left="0"/>
              <w:rPr>
                <w:rFonts w:ascii="Arial" w:hAnsi="Arial" w:cs="Arial"/>
              </w:rPr>
            </w:pPr>
            <w:r w:rsidRPr="00EE3175">
              <w:rPr>
                <w:rFonts w:ascii="Arial" w:hAnsi="Arial" w:cs="Arial"/>
              </w:rPr>
              <w:t xml:space="preserve">Project </w:t>
            </w:r>
            <w:r w:rsidR="0067680B" w:rsidRPr="00EE3175">
              <w:rPr>
                <w:rFonts w:ascii="Arial" w:hAnsi="Arial" w:cs="Arial"/>
              </w:rPr>
              <w:t>Manager</w:t>
            </w:r>
          </w:p>
        </w:tc>
        <w:tc>
          <w:tcPr>
            <w:tcW w:w="2160" w:type="dxa"/>
            <w:shd w:val="clear" w:color="auto" w:fill="auto"/>
          </w:tcPr>
          <w:p w14:paraId="0D97A0D8" w14:textId="77777777" w:rsidR="00072011" w:rsidRPr="00EE3175" w:rsidRDefault="00061B62" w:rsidP="00EE3175">
            <w:pPr>
              <w:pStyle w:val="BodyText"/>
              <w:tabs>
                <w:tab w:val="left" w:pos="540"/>
              </w:tabs>
              <w:spacing w:before="120"/>
              <w:ind w:left="0"/>
              <w:rPr>
                <w:rFonts w:ascii="Arial" w:hAnsi="Arial" w:cs="Arial"/>
              </w:rPr>
            </w:pPr>
            <w:r>
              <w:t>David Batdorf</w:t>
            </w:r>
          </w:p>
        </w:tc>
        <w:tc>
          <w:tcPr>
            <w:tcW w:w="2790" w:type="dxa"/>
            <w:shd w:val="clear" w:color="auto" w:fill="auto"/>
          </w:tcPr>
          <w:p w14:paraId="0D0247AD"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 xml:space="preserve">Project Management </w:t>
            </w:r>
          </w:p>
        </w:tc>
        <w:tc>
          <w:tcPr>
            <w:tcW w:w="3032" w:type="dxa"/>
            <w:shd w:val="clear" w:color="auto" w:fill="auto"/>
          </w:tcPr>
          <w:p w14:paraId="2B847D15" w14:textId="77777777" w:rsidR="00072011" w:rsidRPr="00EE3175" w:rsidRDefault="00061B62" w:rsidP="00EE3175">
            <w:pPr>
              <w:pStyle w:val="BodyText"/>
              <w:tabs>
                <w:tab w:val="left" w:pos="540"/>
              </w:tabs>
              <w:spacing w:before="120"/>
              <w:ind w:left="0"/>
              <w:rPr>
                <w:rFonts w:ascii="Arial" w:hAnsi="Arial" w:cs="Arial"/>
              </w:rPr>
            </w:pPr>
            <w:r>
              <w:rPr>
                <w:rStyle w:val="go"/>
              </w:rPr>
              <w:t>afdave5124@gmail.com</w:t>
            </w:r>
          </w:p>
        </w:tc>
      </w:tr>
      <w:tr w:rsidR="000B6273" w:rsidRPr="00EE3175" w14:paraId="5B49D808" w14:textId="77777777" w:rsidTr="00EE3175">
        <w:tc>
          <w:tcPr>
            <w:tcW w:w="2070" w:type="dxa"/>
            <w:shd w:val="clear" w:color="auto" w:fill="auto"/>
          </w:tcPr>
          <w:p w14:paraId="0D262022" w14:textId="77777777" w:rsidR="00072011" w:rsidRPr="00EE3175" w:rsidRDefault="0067680B" w:rsidP="00EE3175">
            <w:pPr>
              <w:pStyle w:val="BodyText"/>
              <w:tabs>
                <w:tab w:val="left" w:pos="540"/>
              </w:tabs>
              <w:spacing w:before="120"/>
              <w:ind w:left="0"/>
              <w:rPr>
                <w:rFonts w:ascii="Arial" w:hAnsi="Arial" w:cs="Arial"/>
              </w:rPr>
            </w:pPr>
            <w:r w:rsidRPr="00EE3175">
              <w:rPr>
                <w:rFonts w:ascii="Arial" w:hAnsi="Arial" w:cs="Arial"/>
              </w:rPr>
              <w:t>User Interaction</w:t>
            </w:r>
          </w:p>
        </w:tc>
        <w:tc>
          <w:tcPr>
            <w:tcW w:w="2160" w:type="dxa"/>
            <w:shd w:val="clear" w:color="auto" w:fill="auto"/>
          </w:tcPr>
          <w:p w14:paraId="0AAB6C48" w14:textId="77777777" w:rsidR="00072011" w:rsidRPr="00EE3175" w:rsidRDefault="00061B62" w:rsidP="00EE3175">
            <w:pPr>
              <w:pStyle w:val="BodyText"/>
              <w:tabs>
                <w:tab w:val="left" w:pos="540"/>
              </w:tabs>
              <w:spacing w:before="120"/>
              <w:ind w:left="0"/>
              <w:rPr>
                <w:rFonts w:ascii="Arial" w:hAnsi="Arial" w:cs="Arial"/>
              </w:rPr>
            </w:pPr>
            <w:r>
              <w:t>Andrew Delgado</w:t>
            </w:r>
          </w:p>
        </w:tc>
        <w:tc>
          <w:tcPr>
            <w:tcW w:w="2790" w:type="dxa"/>
            <w:shd w:val="clear" w:color="auto" w:fill="auto"/>
          </w:tcPr>
          <w:p w14:paraId="6D65B4E9"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Requirements</w:t>
            </w:r>
          </w:p>
        </w:tc>
        <w:tc>
          <w:tcPr>
            <w:tcW w:w="3032" w:type="dxa"/>
            <w:shd w:val="clear" w:color="auto" w:fill="auto"/>
          </w:tcPr>
          <w:p w14:paraId="71DA35AB" w14:textId="77777777" w:rsidR="00072011" w:rsidRPr="00EE3175" w:rsidRDefault="00061B62" w:rsidP="00EE3175">
            <w:pPr>
              <w:pStyle w:val="BodyText"/>
              <w:tabs>
                <w:tab w:val="left" w:pos="540"/>
              </w:tabs>
              <w:spacing w:before="120"/>
              <w:ind w:left="0"/>
              <w:rPr>
                <w:rFonts w:ascii="Arial" w:hAnsi="Arial" w:cs="Arial"/>
              </w:rPr>
            </w:pPr>
            <w:r>
              <w:rPr>
                <w:rStyle w:val="gi"/>
              </w:rPr>
              <w:t>andrewdelgado88@gmail.com</w:t>
            </w:r>
          </w:p>
        </w:tc>
      </w:tr>
      <w:tr w:rsidR="000B6273" w:rsidRPr="00EE3175" w14:paraId="50BCF1D0" w14:textId="77777777" w:rsidTr="00EE3175">
        <w:tc>
          <w:tcPr>
            <w:tcW w:w="2070" w:type="dxa"/>
            <w:shd w:val="clear" w:color="auto" w:fill="auto"/>
          </w:tcPr>
          <w:p w14:paraId="3AF18EF0" w14:textId="77777777" w:rsidR="00072011" w:rsidRPr="00EE3175" w:rsidRDefault="0067680B" w:rsidP="00EE3175">
            <w:pPr>
              <w:pStyle w:val="BodyText"/>
              <w:tabs>
                <w:tab w:val="left" w:pos="540"/>
              </w:tabs>
              <w:spacing w:before="120"/>
              <w:ind w:left="0"/>
              <w:rPr>
                <w:rFonts w:ascii="Arial" w:hAnsi="Arial" w:cs="Arial"/>
              </w:rPr>
            </w:pPr>
            <w:r w:rsidRPr="00EE3175">
              <w:rPr>
                <w:rFonts w:ascii="Arial" w:hAnsi="Arial" w:cs="Arial"/>
              </w:rPr>
              <w:t>Technical Writer</w:t>
            </w:r>
          </w:p>
        </w:tc>
        <w:tc>
          <w:tcPr>
            <w:tcW w:w="2160" w:type="dxa"/>
            <w:shd w:val="clear" w:color="auto" w:fill="auto"/>
          </w:tcPr>
          <w:p w14:paraId="60055378" w14:textId="77777777" w:rsidR="00072011" w:rsidRPr="00EE3175" w:rsidRDefault="00061B62" w:rsidP="00EE3175">
            <w:pPr>
              <w:pStyle w:val="BodyText"/>
              <w:tabs>
                <w:tab w:val="left" w:pos="540"/>
              </w:tabs>
              <w:spacing w:before="120"/>
              <w:ind w:left="0"/>
              <w:rPr>
                <w:rFonts w:ascii="Arial" w:hAnsi="Arial" w:cs="Arial"/>
              </w:rPr>
            </w:pPr>
            <w:r>
              <w:t>Ray Gutierrez</w:t>
            </w:r>
          </w:p>
        </w:tc>
        <w:tc>
          <w:tcPr>
            <w:tcW w:w="2790" w:type="dxa"/>
            <w:shd w:val="clear" w:color="auto" w:fill="auto"/>
          </w:tcPr>
          <w:p w14:paraId="47600AF8" w14:textId="77777777" w:rsidR="00072011" w:rsidRPr="00EE3175" w:rsidRDefault="00061B62" w:rsidP="00EE3175">
            <w:pPr>
              <w:pStyle w:val="BodyText"/>
              <w:tabs>
                <w:tab w:val="left" w:pos="540"/>
              </w:tabs>
              <w:spacing w:before="120"/>
              <w:ind w:left="0"/>
              <w:rPr>
                <w:rFonts w:ascii="Arial" w:hAnsi="Arial" w:cs="Arial"/>
              </w:rPr>
            </w:pPr>
            <w:r w:rsidRPr="00EE3175">
              <w:rPr>
                <w:rFonts w:ascii="Arial" w:hAnsi="Arial" w:cs="Arial"/>
              </w:rPr>
              <w:t>Requirements</w:t>
            </w:r>
          </w:p>
        </w:tc>
        <w:tc>
          <w:tcPr>
            <w:tcW w:w="3032" w:type="dxa"/>
            <w:shd w:val="clear" w:color="auto" w:fill="auto"/>
          </w:tcPr>
          <w:p w14:paraId="4A91A6E8" w14:textId="77777777" w:rsidR="00072011" w:rsidRPr="00EE3175" w:rsidRDefault="00061B62" w:rsidP="00EE3175">
            <w:pPr>
              <w:pStyle w:val="BodyText"/>
              <w:tabs>
                <w:tab w:val="left" w:pos="540"/>
              </w:tabs>
              <w:spacing w:before="120"/>
              <w:ind w:left="0"/>
              <w:rPr>
                <w:rFonts w:ascii="Arial" w:hAnsi="Arial" w:cs="Arial"/>
              </w:rPr>
            </w:pPr>
            <w:r>
              <w:rPr>
                <w:rStyle w:val="gi"/>
              </w:rPr>
              <w:t>raygoot@outlook.com</w:t>
            </w:r>
          </w:p>
        </w:tc>
      </w:tr>
      <w:tr w:rsidR="000B6273" w:rsidRPr="00EE3175" w14:paraId="225D987C" w14:textId="77777777" w:rsidTr="00EE3175">
        <w:tc>
          <w:tcPr>
            <w:tcW w:w="2070" w:type="dxa"/>
            <w:shd w:val="clear" w:color="auto" w:fill="auto"/>
          </w:tcPr>
          <w:p w14:paraId="7B95A91A" w14:textId="77777777" w:rsidR="0067680B" w:rsidRPr="00EE3175" w:rsidRDefault="0067680B" w:rsidP="00EE3175">
            <w:pPr>
              <w:pStyle w:val="BodyText"/>
              <w:tabs>
                <w:tab w:val="left" w:pos="540"/>
              </w:tabs>
              <w:spacing w:before="120"/>
              <w:ind w:left="0"/>
              <w:rPr>
                <w:rFonts w:ascii="Arial" w:hAnsi="Arial" w:cs="Arial"/>
              </w:rPr>
            </w:pPr>
            <w:r w:rsidRPr="00EE3175">
              <w:rPr>
                <w:rFonts w:ascii="Arial" w:hAnsi="Arial" w:cs="Arial"/>
              </w:rPr>
              <w:t>Software Engineer</w:t>
            </w:r>
          </w:p>
        </w:tc>
        <w:tc>
          <w:tcPr>
            <w:tcW w:w="2160" w:type="dxa"/>
            <w:shd w:val="clear" w:color="auto" w:fill="auto"/>
          </w:tcPr>
          <w:p w14:paraId="378543E8" w14:textId="77777777" w:rsidR="0067680B" w:rsidRPr="00EE3175" w:rsidRDefault="00061B62" w:rsidP="00EE3175">
            <w:pPr>
              <w:pStyle w:val="BodyText"/>
              <w:tabs>
                <w:tab w:val="left" w:pos="540"/>
              </w:tabs>
              <w:spacing w:before="120"/>
              <w:ind w:left="0"/>
              <w:rPr>
                <w:rFonts w:ascii="Arial" w:hAnsi="Arial" w:cs="Arial"/>
              </w:rPr>
            </w:pPr>
            <w:r>
              <w:t xml:space="preserve">David </w:t>
            </w:r>
            <w:proofErr w:type="spellStart"/>
            <w:r>
              <w:t>Markowski</w:t>
            </w:r>
            <w:proofErr w:type="spellEnd"/>
          </w:p>
        </w:tc>
        <w:tc>
          <w:tcPr>
            <w:tcW w:w="2790" w:type="dxa"/>
            <w:shd w:val="clear" w:color="auto" w:fill="auto"/>
          </w:tcPr>
          <w:p w14:paraId="0E8ADFB2"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Development</w:t>
            </w:r>
          </w:p>
        </w:tc>
        <w:tc>
          <w:tcPr>
            <w:tcW w:w="3032" w:type="dxa"/>
            <w:shd w:val="clear" w:color="auto" w:fill="auto"/>
          </w:tcPr>
          <w:p w14:paraId="00B45CED" w14:textId="77777777" w:rsidR="0067680B" w:rsidRPr="00EE3175" w:rsidRDefault="00061B62" w:rsidP="00EE3175">
            <w:pPr>
              <w:pStyle w:val="BodyText"/>
              <w:tabs>
                <w:tab w:val="left" w:pos="540"/>
              </w:tabs>
              <w:spacing w:before="120"/>
              <w:ind w:left="0"/>
              <w:rPr>
                <w:rFonts w:ascii="Arial" w:hAnsi="Arial" w:cs="Arial"/>
              </w:rPr>
            </w:pPr>
            <w:r>
              <w:rPr>
                <w:rStyle w:val="gi"/>
              </w:rPr>
              <w:t>markowskidavid77@gmail.com</w:t>
            </w:r>
          </w:p>
        </w:tc>
      </w:tr>
      <w:tr w:rsidR="000B6273" w:rsidRPr="00EE3175" w14:paraId="77A35FE6" w14:textId="77777777" w:rsidTr="00EE3175">
        <w:tc>
          <w:tcPr>
            <w:tcW w:w="2070" w:type="dxa"/>
            <w:shd w:val="clear" w:color="auto" w:fill="auto"/>
          </w:tcPr>
          <w:p w14:paraId="7BAFA336" w14:textId="77777777" w:rsidR="0067680B" w:rsidRPr="00EE3175" w:rsidRDefault="0067680B" w:rsidP="00EE3175">
            <w:pPr>
              <w:pStyle w:val="BodyText"/>
              <w:tabs>
                <w:tab w:val="left" w:pos="540"/>
              </w:tabs>
              <w:spacing w:before="120"/>
              <w:ind w:left="0"/>
              <w:rPr>
                <w:rFonts w:ascii="Arial" w:hAnsi="Arial" w:cs="Arial"/>
              </w:rPr>
            </w:pPr>
            <w:r w:rsidRPr="00EE3175">
              <w:rPr>
                <w:rFonts w:ascii="Arial" w:hAnsi="Arial" w:cs="Arial"/>
              </w:rPr>
              <w:t>Integration Engineer</w:t>
            </w:r>
          </w:p>
        </w:tc>
        <w:tc>
          <w:tcPr>
            <w:tcW w:w="2160" w:type="dxa"/>
            <w:shd w:val="clear" w:color="auto" w:fill="auto"/>
          </w:tcPr>
          <w:p w14:paraId="1C1555FA" w14:textId="77777777" w:rsidR="0067680B" w:rsidRPr="00EE3175" w:rsidRDefault="00061B62" w:rsidP="00EE3175">
            <w:pPr>
              <w:pStyle w:val="BodyText"/>
              <w:tabs>
                <w:tab w:val="left" w:pos="540"/>
              </w:tabs>
              <w:spacing w:before="120"/>
              <w:ind w:left="0"/>
              <w:rPr>
                <w:rFonts w:ascii="Arial" w:hAnsi="Arial" w:cs="Arial"/>
              </w:rPr>
            </w:pPr>
            <w:r>
              <w:t>Marcus Jones</w:t>
            </w:r>
          </w:p>
        </w:tc>
        <w:tc>
          <w:tcPr>
            <w:tcW w:w="2790" w:type="dxa"/>
            <w:shd w:val="clear" w:color="auto" w:fill="auto"/>
          </w:tcPr>
          <w:p w14:paraId="799023B8"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Development</w:t>
            </w:r>
          </w:p>
        </w:tc>
        <w:tc>
          <w:tcPr>
            <w:tcW w:w="3032" w:type="dxa"/>
            <w:shd w:val="clear" w:color="auto" w:fill="auto"/>
          </w:tcPr>
          <w:p w14:paraId="29B74A1F" w14:textId="77777777" w:rsidR="0067680B" w:rsidRPr="00EE3175" w:rsidRDefault="00061B62" w:rsidP="00EE3175">
            <w:pPr>
              <w:pStyle w:val="BodyText"/>
              <w:tabs>
                <w:tab w:val="left" w:pos="540"/>
              </w:tabs>
              <w:spacing w:before="120"/>
              <w:ind w:left="0"/>
              <w:rPr>
                <w:rFonts w:ascii="Arial" w:hAnsi="Arial" w:cs="Arial"/>
              </w:rPr>
            </w:pPr>
            <w:r>
              <w:rPr>
                <w:rStyle w:val="gi"/>
              </w:rPr>
              <w:t>marcus.njones2713@gmail.com</w:t>
            </w:r>
          </w:p>
        </w:tc>
      </w:tr>
      <w:tr w:rsidR="000B6273" w:rsidRPr="00EE3175" w14:paraId="34D223B8" w14:textId="77777777" w:rsidTr="00EE3175">
        <w:tc>
          <w:tcPr>
            <w:tcW w:w="2070" w:type="dxa"/>
            <w:shd w:val="clear" w:color="auto" w:fill="auto"/>
          </w:tcPr>
          <w:p w14:paraId="51A2F630"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Test Engineer</w:t>
            </w:r>
          </w:p>
        </w:tc>
        <w:tc>
          <w:tcPr>
            <w:tcW w:w="2160" w:type="dxa"/>
            <w:shd w:val="clear" w:color="auto" w:fill="auto"/>
          </w:tcPr>
          <w:p w14:paraId="73CB5E2F" w14:textId="77777777" w:rsidR="0067680B" w:rsidRPr="00EE3175" w:rsidRDefault="00061B62" w:rsidP="00EE3175">
            <w:pPr>
              <w:pStyle w:val="BodyText"/>
              <w:tabs>
                <w:tab w:val="left" w:pos="540"/>
              </w:tabs>
              <w:spacing w:before="120"/>
              <w:ind w:left="0"/>
              <w:rPr>
                <w:rFonts w:ascii="Arial" w:hAnsi="Arial" w:cs="Arial"/>
              </w:rPr>
            </w:pPr>
            <w:r>
              <w:t>James Boehm</w:t>
            </w:r>
          </w:p>
        </w:tc>
        <w:tc>
          <w:tcPr>
            <w:tcW w:w="2790" w:type="dxa"/>
            <w:shd w:val="clear" w:color="auto" w:fill="auto"/>
          </w:tcPr>
          <w:p w14:paraId="5BE92D9B" w14:textId="77777777" w:rsidR="0067680B" w:rsidRPr="00EE3175" w:rsidRDefault="00061B62" w:rsidP="00EE3175">
            <w:pPr>
              <w:pStyle w:val="BodyText"/>
              <w:tabs>
                <w:tab w:val="left" w:pos="540"/>
              </w:tabs>
              <w:spacing w:before="120"/>
              <w:ind w:left="0"/>
              <w:rPr>
                <w:rFonts w:ascii="Arial" w:hAnsi="Arial" w:cs="Arial"/>
              </w:rPr>
            </w:pPr>
            <w:r w:rsidRPr="00EE3175">
              <w:rPr>
                <w:rFonts w:ascii="Arial" w:hAnsi="Arial" w:cs="Arial"/>
              </w:rPr>
              <w:t>Test</w:t>
            </w:r>
          </w:p>
        </w:tc>
        <w:tc>
          <w:tcPr>
            <w:tcW w:w="3032" w:type="dxa"/>
            <w:shd w:val="clear" w:color="auto" w:fill="auto"/>
          </w:tcPr>
          <w:p w14:paraId="1B8768F4" w14:textId="77777777" w:rsidR="0067680B" w:rsidRPr="00EE3175" w:rsidRDefault="00061B62" w:rsidP="00EE3175">
            <w:pPr>
              <w:pStyle w:val="BodyText"/>
              <w:tabs>
                <w:tab w:val="left" w:pos="540"/>
              </w:tabs>
              <w:spacing w:before="120"/>
              <w:ind w:left="0"/>
              <w:rPr>
                <w:rFonts w:ascii="Arial" w:hAnsi="Arial" w:cs="Arial"/>
              </w:rPr>
            </w:pPr>
            <w:r>
              <w:rPr>
                <w:rStyle w:val="gi"/>
              </w:rPr>
              <w:t>boehm22@hotmail.com</w:t>
            </w:r>
          </w:p>
        </w:tc>
      </w:tr>
    </w:tbl>
    <w:p w14:paraId="7CB123D4" w14:textId="77777777" w:rsidR="00EE3175" w:rsidRDefault="00EE3175" w:rsidP="00072011">
      <w:pPr>
        <w:pStyle w:val="Heading1"/>
        <w:numPr>
          <w:ilvl w:val="0"/>
          <w:numId w:val="0"/>
        </w:numPr>
        <w:shd w:val="clear" w:color="auto" w:fill="FFFFFF"/>
        <w:tabs>
          <w:tab w:val="left" w:pos="540"/>
        </w:tabs>
        <w:spacing w:before="0" w:after="0" w:line="240" w:lineRule="auto"/>
        <w:ind w:right="182"/>
      </w:pPr>
      <w:bookmarkStart w:id="5" w:name="_Toc163459685"/>
    </w:p>
    <w:p w14:paraId="4D59466C" w14:textId="77777777" w:rsidR="00EE3175" w:rsidRDefault="00EE3175" w:rsidP="00072011">
      <w:pPr>
        <w:pStyle w:val="Heading1"/>
        <w:numPr>
          <w:ilvl w:val="0"/>
          <w:numId w:val="0"/>
        </w:numPr>
        <w:shd w:val="clear" w:color="auto" w:fill="FFFFFF"/>
        <w:tabs>
          <w:tab w:val="left" w:pos="540"/>
        </w:tabs>
        <w:spacing w:before="0" w:after="0" w:line="240" w:lineRule="auto"/>
        <w:ind w:right="182"/>
      </w:pPr>
    </w:p>
    <w:p w14:paraId="74EF8874" w14:textId="77777777" w:rsidR="00282F34" w:rsidRPr="00FF6FD7" w:rsidRDefault="00282F34" w:rsidP="00072011">
      <w:pPr>
        <w:pStyle w:val="Heading1"/>
        <w:numPr>
          <w:ilvl w:val="0"/>
          <w:numId w:val="0"/>
        </w:numPr>
        <w:shd w:val="clear" w:color="auto" w:fill="FFFFFF"/>
        <w:tabs>
          <w:tab w:val="left" w:pos="540"/>
        </w:tabs>
        <w:spacing w:before="0" w:after="0" w:line="240" w:lineRule="auto"/>
        <w:ind w:right="182"/>
      </w:pPr>
      <w:r>
        <w:t>3.0</w:t>
      </w:r>
      <w:r>
        <w:tab/>
      </w:r>
      <w:bookmarkEnd w:id="5"/>
      <w:r>
        <w:t>Communications Management</w:t>
      </w:r>
    </w:p>
    <w:p w14:paraId="2452C793" w14:textId="77777777" w:rsidR="00282F34" w:rsidRDefault="00282F34" w:rsidP="00282F34">
      <w:pPr>
        <w:pStyle w:val="BodyText"/>
        <w:tabs>
          <w:tab w:val="left" w:pos="450"/>
        </w:tabs>
        <w:spacing w:before="120" w:line="240" w:lineRule="auto"/>
        <w:ind w:left="540"/>
        <w:rPr>
          <w:rFonts w:ascii="Arial" w:hAnsi="Arial" w:cs="Arial"/>
        </w:rPr>
      </w:pPr>
      <w:r w:rsidRPr="008A0D2D">
        <w:rPr>
          <w:rFonts w:ascii="Arial" w:hAnsi="Arial" w:cs="Arial"/>
        </w:rPr>
        <w:t>Th</w:t>
      </w:r>
      <w:r>
        <w:rPr>
          <w:rFonts w:ascii="Arial" w:hAnsi="Arial" w:cs="Arial"/>
        </w:rPr>
        <w:t>is</w:t>
      </w:r>
      <w:r w:rsidRPr="008A0D2D">
        <w:rPr>
          <w:rFonts w:ascii="Arial" w:hAnsi="Arial" w:cs="Arial"/>
        </w:rPr>
        <w:t xml:space="preserve"> table lists the different communication items needed for this project.  A communication item may be a Word document, an e</w:t>
      </w:r>
      <w:r w:rsidR="00003A2C">
        <w:rPr>
          <w:rFonts w:ascii="Arial" w:hAnsi="Arial" w:cs="Arial"/>
        </w:rPr>
        <w:t>-</w:t>
      </w:r>
      <w:r w:rsidRPr="008A0D2D">
        <w:rPr>
          <w:rFonts w:ascii="Arial" w:hAnsi="Arial" w:cs="Arial"/>
        </w:rPr>
        <w:t>mail, a meeting</w:t>
      </w:r>
      <w:r w:rsidR="00003A2C">
        <w:rPr>
          <w:rFonts w:ascii="Arial" w:hAnsi="Arial" w:cs="Arial"/>
        </w:rPr>
        <w:t>,</w:t>
      </w:r>
      <w:r w:rsidRPr="008A0D2D">
        <w:rPr>
          <w:rFonts w:ascii="Arial" w:hAnsi="Arial" w:cs="Arial"/>
        </w:rPr>
        <w:t xml:space="preserve"> or anything called for by another plan.</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710"/>
        <w:gridCol w:w="1890"/>
        <w:gridCol w:w="1710"/>
        <w:gridCol w:w="2790"/>
      </w:tblGrid>
      <w:tr w:rsidR="000B6273" w:rsidRPr="00EE3175" w14:paraId="02D521F2" w14:textId="77777777" w:rsidTr="000B6273">
        <w:tc>
          <w:tcPr>
            <w:tcW w:w="2340" w:type="dxa"/>
            <w:shd w:val="clear" w:color="auto" w:fill="FFFFFF"/>
          </w:tcPr>
          <w:p w14:paraId="16BF0894"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What</w:t>
            </w:r>
          </w:p>
        </w:tc>
        <w:tc>
          <w:tcPr>
            <w:tcW w:w="1710" w:type="dxa"/>
            <w:shd w:val="clear" w:color="auto" w:fill="FFFFFF"/>
          </w:tcPr>
          <w:p w14:paraId="39B8D5C1"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When</w:t>
            </w:r>
          </w:p>
        </w:tc>
        <w:tc>
          <w:tcPr>
            <w:tcW w:w="1890" w:type="dxa"/>
            <w:shd w:val="clear" w:color="auto" w:fill="FFFFFF"/>
          </w:tcPr>
          <w:p w14:paraId="02ED2B9A"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How</w:t>
            </w:r>
          </w:p>
        </w:tc>
        <w:tc>
          <w:tcPr>
            <w:tcW w:w="1710" w:type="dxa"/>
            <w:shd w:val="clear" w:color="auto" w:fill="FFFFFF"/>
          </w:tcPr>
          <w:p w14:paraId="5FAE684B"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Responsible</w:t>
            </w:r>
          </w:p>
        </w:tc>
        <w:tc>
          <w:tcPr>
            <w:tcW w:w="2790" w:type="dxa"/>
            <w:shd w:val="clear" w:color="auto" w:fill="FFFFFF"/>
          </w:tcPr>
          <w:p w14:paraId="40E3EBAD" w14:textId="77777777" w:rsidR="000B6273" w:rsidRPr="00EE3175" w:rsidRDefault="000B6273" w:rsidP="00EE3175">
            <w:pPr>
              <w:pStyle w:val="BodyText"/>
              <w:tabs>
                <w:tab w:val="left" w:pos="450"/>
              </w:tabs>
              <w:spacing w:before="120" w:line="240" w:lineRule="auto"/>
              <w:ind w:left="0"/>
              <w:jc w:val="center"/>
              <w:rPr>
                <w:rFonts w:ascii="Arial" w:hAnsi="Arial" w:cs="Arial"/>
                <w:b/>
              </w:rPr>
            </w:pPr>
            <w:r w:rsidRPr="00EE3175">
              <w:rPr>
                <w:rFonts w:ascii="Arial" w:hAnsi="Arial" w:cs="Arial"/>
                <w:b/>
              </w:rPr>
              <w:t>Audience</w:t>
            </w:r>
          </w:p>
        </w:tc>
      </w:tr>
      <w:tr w:rsidR="000B6273" w:rsidRPr="00EE3175" w14:paraId="4E6FC6DA" w14:textId="77777777" w:rsidTr="000B6273">
        <w:tc>
          <w:tcPr>
            <w:tcW w:w="2340" w:type="dxa"/>
            <w:shd w:val="clear" w:color="auto" w:fill="auto"/>
          </w:tcPr>
          <w:p w14:paraId="4583E913"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lastRenderedPageBreak/>
              <w:t>Project Kickoff</w:t>
            </w:r>
          </w:p>
        </w:tc>
        <w:tc>
          <w:tcPr>
            <w:tcW w:w="1710" w:type="dxa"/>
            <w:shd w:val="clear" w:color="auto" w:fill="auto"/>
          </w:tcPr>
          <w:p w14:paraId="70916587"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Pr>
                <w:rFonts w:ascii="Arial" w:hAnsi="Arial" w:cs="Arial"/>
                <w:i/>
                <w:color w:val="0000FF"/>
              </w:rPr>
              <w:t>24 October 2019</w:t>
            </w:r>
          </w:p>
        </w:tc>
        <w:tc>
          <w:tcPr>
            <w:tcW w:w="1890" w:type="dxa"/>
            <w:shd w:val="clear" w:color="auto" w:fill="auto"/>
          </w:tcPr>
          <w:p w14:paraId="14F0E4E8"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p>
        </w:tc>
        <w:tc>
          <w:tcPr>
            <w:tcW w:w="1710" w:type="dxa"/>
            <w:shd w:val="clear" w:color="auto" w:fill="auto"/>
          </w:tcPr>
          <w:p w14:paraId="788A4B4E"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6C77E3EC" w14:textId="77777777" w:rsidR="000B6273" w:rsidRPr="00EE3175" w:rsidRDefault="000B6273" w:rsidP="00EE3175">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Request comments</w:t>
            </w:r>
          </w:p>
        </w:tc>
      </w:tr>
      <w:tr w:rsidR="000B6273" w:rsidRPr="00EE3175" w14:paraId="779B0503" w14:textId="77777777" w:rsidTr="000B6273">
        <w:tc>
          <w:tcPr>
            <w:tcW w:w="2340" w:type="dxa"/>
            <w:shd w:val="clear" w:color="auto" w:fill="auto"/>
          </w:tcPr>
          <w:p w14:paraId="312C6540"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 xml:space="preserve">Team </w:t>
            </w:r>
            <w:r>
              <w:rPr>
                <w:rFonts w:ascii="Arial" w:hAnsi="Arial" w:cs="Arial"/>
                <w:i/>
                <w:color w:val="0000FF"/>
              </w:rPr>
              <w:t>Progress Sync</w:t>
            </w:r>
          </w:p>
        </w:tc>
        <w:tc>
          <w:tcPr>
            <w:tcW w:w="1710" w:type="dxa"/>
            <w:shd w:val="clear" w:color="auto" w:fill="auto"/>
          </w:tcPr>
          <w:p w14:paraId="0F3509BE"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Weekly</w:t>
            </w:r>
          </w:p>
        </w:tc>
        <w:tc>
          <w:tcPr>
            <w:tcW w:w="1890" w:type="dxa"/>
            <w:shd w:val="clear" w:color="auto" w:fill="auto"/>
          </w:tcPr>
          <w:p w14:paraId="00C36810"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p>
        </w:tc>
        <w:tc>
          <w:tcPr>
            <w:tcW w:w="1710" w:type="dxa"/>
            <w:shd w:val="clear" w:color="auto" w:fill="auto"/>
          </w:tcPr>
          <w:p w14:paraId="637BDD77"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21EC0C27"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Update Management on deliverable progress</w:t>
            </w:r>
          </w:p>
        </w:tc>
      </w:tr>
      <w:tr w:rsidR="000B6273" w:rsidRPr="00EE3175" w14:paraId="0FEAA2A6" w14:textId="77777777" w:rsidTr="000B6273">
        <w:tc>
          <w:tcPr>
            <w:tcW w:w="2340" w:type="dxa"/>
            <w:shd w:val="clear" w:color="auto" w:fill="auto"/>
          </w:tcPr>
          <w:p w14:paraId="111C43EC"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Team Deliverable Review</w:t>
            </w:r>
          </w:p>
        </w:tc>
        <w:tc>
          <w:tcPr>
            <w:tcW w:w="1710" w:type="dxa"/>
            <w:shd w:val="clear" w:color="auto" w:fill="auto"/>
          </w:tcPr>
          <w:p w14:paraId="046663B8"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Weekly</w:t>
            </w:r>
          </w:p>
        </w:tc>
        <w:tc>
          <w:tcPr>
            <w:tcW w:w="1890" w:type="dxa"/>
            <w:shd w:val="clear" w:color="auto" w:fill="auto"/>
          </w:tcPr>
          <w:p w14:paraId="670C390C"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 xml:space="preserve">Virtual </w:t>
            </w:r>
            <w:r w:rsidRPr="00EE3175">
              <w:rPr>
                <w:rFonts w:ascii="Arial" w:hAnsi="Arial" w:cs="Arial"/>
                <w:i/>
                <w:color w:val="0000FF"/>
              </w:rPr>
              <w:t>Meeting</w:t>
            </w:r>
            <w:r>
              <w:rPr>
                <w:rFonts w:ascii="Arial" w:hAnsi="Arial" w:cs="Arial"/>
                <w:i/>
                <w:color w:val="0000FF"/>
              </w:rPr>
              <w:t xml:space="preserve"> with </w:t>
            </w:r>
            <w:proofErr w:type="spellStart"/>
            <w:r>
              <w:rPr>
                <w:rFonts w:ascii="Arial" w:hAnsi="Arial" w:cs="Arial"/>
                <w:i/>
                <w:color w:val="0000FF"/>
              </w:rPr>
              <w:t>Github</w:t>
            </w:r>
            <w:proofErr w:type="spellEnd"/>
            <w:r>
              <w:rPr>
                <w:rFonts w:ascii="Arial" w:hAnsi="Arial" w:cs="Arial"/>
                <w:i/>
                <w:color w:val="0000FF"/>
              </w:rPr>
              <w:t xml:space="preserve"> collaboration</w:t>
            </w:r>
          </w:p>
        </w:tc>
        <w:tc>
          <w:tcPr>
            <w:tcW w:w="1710" w:type="dxa"/>
            <w:shd w:val="clear" w:color="auto" w:fill="auto"/>
          </w:tcPr>
          <w:p w14:paraId="5AF56BD5"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sidRPr="00EE3175">
              <w:rPr>
                <w:rFonts w:ascii="Arial" w:hAnsi="Arial" w:cs="Arial"/>
                <w:i/>
                <w:color w:val="0000FF"/>
              </w:rPr>
              <w:t>Project Manager</w:t>
            </w:r>
          </w:p>
        </w:tc>
        <w:tc>
          <w:tcPr>
            <w:tcW w:w="2790" w:type="dxa"/>
            <w:shd w:val="clear" w:color="auto" w:fill="auto"/>
          </w:tcPr>
          <w:p w14:paraId="1436A87E" w14:textId="77777777" w:rsidR="000B6273" w:rsidRPr="00EE3175" w:rsidRDefault="000B6273" w:rsidP="000B6273">
            <w:pPr>
              <w:pStyle w:val="BodyText"/>
              <w:tabs>
                <w:tab w:val="left" w:pos="450"/>
              </w:tabs>
              <w:spacing w:before="120" w:line="240" w:lineRule="auto"/>
              <w:ind w:left="0"/>
              <w:rPr>
                <w:rFonts w:ascii="Arial" w:hAnsi="Arial" w:cs="Arial"/>
                <w:i/>
                <w:color w:val="0000FF"/>
              </w:rPr>
            </w:pPr>
            <w:r>
              <w:rPr>
                <w:rFonts w:ascii="Arial" w:hAnsi="Arial" w:cs="Arial"/>
                <w:i/>
                <w:color w:val="0000FF"/>
              </w:rPr>
              <w:t>Review and critique weekly deliverable.</w:t>
            </w:r>
          </w:p>
        </w:tc>
      </w:tr>
    </w:tbl>
    <w:bookmarkEnd w:id="0"/>
    <w:bookmarkEnd w:id="1"/>
    <w:p w14:paraId="4F3D7686" w14:textId="77777777" w:rsidR="00855F6D" w:rsidRDefault="00855F6D" w:rsidP="00072011">
      <w:pPr>
        <w:pStyle w:val="Heading1"/>
        <w:numPr>
          <w:ilvl w:val="0"/>
          <w:numId w:val="0"/>
        </w:numPr>
        <w:shd w:val="clear" w:color="auto" w:fill="FFFFFF"/>
        <w:tabs>
          <w:tab w:val="left" w:pos="540"/>
        </w:tabs>
        <w:spacing w:before="0"/>
        <w:ind w:right="182"/>
      </w:pPr>
      <w:r>
        <w:t>4.0</w:t>
      </w:r>
      <w:r>
        <w:tab/>
        <w:t>Risk Management</w:t>
      </w:r>
    </w:p>
    <w:p w14:paraId="03F8D570" w14:textId="5B8E5C0D" w:rsidR="00C236DB" w:rsidRPr="00DF1639" w:rsidRDefault="00855F6D" w:rsidP="00030210">
      <w:pPr>
        <w:tabs>
          <w:tab w:val="left" w:pos="540"/>
        </w:tabs>
        <w:spacing w:after="120"/>
        <w:rPr>
          <w:rFonts w:ascii="Arial" w:hAnsi="Arial" w:cs="Arial"/>
          <w:b/>
          <w:sz w:val="22"/>
          <w:szCs w:val="22"/>
        </w:rPr>
      </w:pPr>
      <w:r w:rsidRPr="00DF1639">
        <w:rPr>
          <w:rFonts w:ascii="Arial" w:hAnsi="Arial" w:cs="Arial"/>
          <w:b/>
          <w:sz w:val="22"/>
          <w:szCs w:val="22"/>
        </w:rPr>
        <w:t>4.</w:t>
      </w:r>
      <w:r w:rsidR="005D2D28">
        <w:rPr>
          <w:rFonts w:ascii="Arial" w:hAnsi="Arial" w:cs="Arial"/>
          <w:b/>
          <w:sz w:val="22"/>
          <w:szCs w:val="22"/>
        </w:rPr>
        <w:t>1</w:t>
      </w:r>
      <w:r w:rsidR="00001783" w:rsidRPr="00DF1639">
        <w:rPr>
          <w:rFonts w:ascii="Arial" w:hAnsi="Arial" w:cs="Arial"/>
          <w:b/>
          <w:sz w:val="22"/>
          <w:szCs w:val="22"/>
        </w:rPr>
        <w:tab/>
      </w:r>
      <w:r w:rsidRPr="00DF1639">
        <w:rPr>
          <w:rFonts w:ascii="Arial" w:hAnsi="Arial" w:cs="Arial"/>
          <w:b/>
          <w:sz w:val="22"/>
          <w:szCs w:val="22"/>
        </w:rPr>
        <w:t xml:space="preserve">Risk </w:t>
      </w:r>
      <w:r w:rsidR="00001783" w:rsidRPr="00DF1639">
        <w:rPr>
          <w:rFonts w:ascii="Arial" w:hAnsi="Arial" w:cs="Arial"/>
          <w:b/>
          <w:sz w:val="22"/>
          <w:szCs w:val="22"/>
        </w:rPr>
        <w:t>M</w:t>
      </w:r>
      <w:r w:rsidRPr="00DF1639">
        <w:rPr>
          <w:rFonts w:ascii="Arial" w:hAnsi="Arial" w:cs="Arial"/>
          <w:b/>
          <w:sz w:val="22"/>
          <w:szCs w:val="22"/>
        </w:rPr>
        <w:t xml:space="preserve">anagement </w:t>
      </w:r>
      <w:r w:rsidR="00001783" w:rsidRPr="00DF1639">
        <w:rPr>
          <w:rFonts w:ascii="Arial" w:hAnsi="Arial" w:cs="Arial"/>
          <w:b/>
          <w:sz w:val="22"/>
          <w:szCs w:val="22"/>
        </w:rPr>
        <w:t>S</w:t>
      </w:r>
      <w:r w:rsidRPr="00DF1639">
        <w:rPr>
          <w:rFonts w:ascii="Arial" w:hAnsi="Arial" w:cs="Arial"/>
          <w:b/>
          <w:sz w:val="22"/>
          <w:szCs w:val="22"/>
        </w:rPr>
        <w:t>trategy</w:t>
      </w:r>
    </w:p>
    <w:p w14:paraId="7C20EC98" w14:textId="507504E0" w:rsidR="00001783" w:rsidRDefault="00001783" w:rsidP="005F4864">
      <w:pPr>
        <w:rPr>
          <w:rFonts w:ascii="Arial" w:hAnsi="Arial" w:cs="Arial"/>
          <w:color w:val="0000FF"/>
          <w:sz w:val="20"/>
          <w:szCs w:val="20"/>
        </w:rPr>
      </w:pPr>
    </w:p>
    <w:p w14:paraId="750A9401" w14:textId="1BBB1473" w:rsidR="00973FD3" w:rsidRDefault="00973FD3" w:rsidP="00030210">
      <w:pPr>
        <w:numPr>
          <w:ilvl w:val="0"/>
          <w:numId w:val="9"/>
        </w:numPr>
        <w:tabs>
          <w:tab w:val="clear" w:pos="1260"/>
          <w:tab w:val="num" w:pos="900"/>
        </w:tabs>
        <w:ind w:left="1267" w:hanging="720"/>
        <w:rPr>
          <w:rFonts w:ascii="Arial" w:hAnsi="Arial" w:cs="Arial"/>
          <w:color w:val="0000FF"/>
          <w:sz w:val="20"/>
          <w:szCs w:val="20"/>
        </w:rPr>
      </w:pPr>
      <w:r>
        <w:rPr>
          <w:rFonts w:ascii="Arial" w:hAnsi="Arial" w:cs="Arial"/>
          <w:color w:val="0000FF"/>
          <w:sz w:val="20"/>
          <w:szCs w:val="20"/>
        </w:rPr>
        <w:t xml:space="preserve">Risks will be identified both initially during the </w:t>
      </w:r>
      <w:r w:rsidR="005F4864">
        <w:rPr>
          <w:rFonts w:ascii="Arial" w:hAnsi="Arial" w:cs="Arial"/>
          <w:color w:val="0000FF"/>
          <w:sz w:val="20"/>
          <w:szCs w:val="20"/>
        </w:rPr>
        <w:t>planning, and analysis phases of the development lifecycle.  Secondly risk will be identified during weekly team syncs, where project management will review weekly work plans.</w:t>
      </w:r>
    </w:p>
    <w:p w14:paraId="730C52B8" w14:textId="77777777" w:rsidR="005F4864" w:rsidRDefault="005F4864" w:rsidP="00C4385E">
      <w:pPr>
        <w:rPr>
          <w:rFonts w:ascii="Arial" w:hAnsi="Arial" w:cs="Arial"/>
          <w:color w:val="0000FF"/>
          <w:sz w:val="20"/>
          <w:szCs w:val="20"/>
        </w:rPr>
      </w:pPr>
    </w:p>
    <w:p w14:paraId="58A0E730" w14:textId="700B8962" w:rsidR="00C236DB" w:rsidRPr="00855E98" w:rsidRDefault="00C4385E" w:rsidP="00855E98">
      <w:pPr>
        <w:numPr>
          <w:ilvl w:val="0"/>
          <w:numId w:val="9"/>
        </w:numPr>
        <w:tabs>
          <w:tab w:val="clear" w:pos="1260"/>
          <w:tab w:val="num" w:pos="900"/>
        </w:tabs>
        <w:spacing w:before="60"/>
        <w:ind w:hanging="713"/>
        <w:rPr>
          <w:rFonts w:ascii="Arial" w:hAnsi="Arial" w:cs="Arial"/>
          <w:color w:val="0000FF"/>
          <w:sz w:val="20"/>
          <w:szCs w:val="20"/>
        </w:rPr>
      </w:pPr>
      <w:r>
        <w:rPr>
          <w:rFonts w:ascii="Arial" w:hAnsi="Arial" w:cs="Arial"/>
          <w:color w:val="0000FF"/>
          <w:sz w:val="20"/>
          <w:szCs w:val="20"/>
        </w:rPr>
        <w:t xml:space="preserve">The risks associated with this project vary, both in the type and severity of the risk.  First the risk exists to users when they meet strangers via the application. </w:t>
      </w:r>
      <w:r w:rsidR="007B1E30">
        <w:rPr>
          <w:rFonts w:ascii="Arial" w:hAnsi="Arial" w:cs="Arial"/>
          <w:color w:val="0000FF"/>
          <w:sz w:val="20"/>
          <w:szCs w:val="20"/>
        </w:rPr>
        <w:t xml:space="preserve"> The users also have risk from potentially malicious users, such as poisoned food.</w:t>
      </w:r>
      <w:r>
        <w:rPr>
          <w:rFonts w:ascii="Arial" w:hAnsi="Arial" w:cs="Arial"/>
          <w:color w:val="0000FF"/>
          <w:sz w:val="20"/>
          <w:szCs w:val="20"/>
        </w:rPr>
        <w:t xml:space="preserve"> Risk exists when the application interfaces with outside modules, such as geolocation, authentication and </w:t>
      </w:r>
      <w:r w:rsidR="00E67630">
        <w:rPr>
          <w:rFonts w:ascii="Arial" w:hAnsi="Arial" w:cs="Arial"/>
          <w:color w:val="0000FF"/>
          <w:sz w:val="20"/>
          <w:szCs w:val="20"/>
        </w:rPr>
        <w:t>database interface.</w:t>
      </w:r>
      <w:r w:rsidR="007B1E30">
        <w:rPr>
          <w:rFonts w:ascii="Arial" w:hAnsi="Arial" w:cs="Arial"/>
          <w:color w:val="0000FF"/>
          <w:sz w:val="20"/>
          <w:szCs w:val="20"/>
        </w:rPr>
        <w:t xml:space="preserve">  Risk also exists to the database that contains user data, and current food posts since the database must accept user inputs.</w:t>
      </w:r>
      <w:r w:rsidR="005A01B8">
        <w:rPr>
          <w:rFonts w:ascii="Arial" w:hAnsi="Arial" w:cs="Arial"/>
          <w:color w:val="0000FF"/>
          <w:sz w:val="20"/>
          <w:szCs w:val="20"/>
        </w:rPr>
        <w:t xml:space="preserve">  </w:t>
      </w:r>
      <w:r w:rsidR="005A4104">
        <w:rPr>
          <w:rFonts w:ascii="Arial" w:hAnsi="Arial" w:cs="Arial"/>
          <w:color w:val="0000FF"/>
          <w:sz w:val="20"/>
          <w:szCs w:val="20"/>
        </w:rPr>
        <w:t>Finally,</w:t>
      </w:r>
      <w:r w:rsidR="005A01B8">
        <w:rPr>
          <w:rFonts w:ascii="Arial" w:hAnsi="Arial" w:cs="Arial"/>
          <w:color w:val="0000FF"/>
          <w:sz w:val="20"/>
          <w:szCs w:val="20"/>
        </w:rPr>
        <w:t xml:space="preserve"> risk exists in the inability to test the full variety of </w:t>
      </w:r>
      <w:r w:rsidR="00F43E37">
        <w:rPr>
          <w:rFonts w:ascii="Arial" w:hAnsi="Arial" w:cs="Arial"/>
          <w:color w:val="0000FF"/>
          <w:sz w:val="20"/>
          <w:szCs w:val="20"/>
        </w:rPr>
        <w:t>commercially</w:t>
      </w:r>
      <w:r w:rsidR="005A01B8">
        <w:rPr>
          <w:rFonts w:ascii="Arial" w:hAnsi="Arial" w:cs="Arial"/>
          <w:color w:val="0000FF"/>
          <w:sz w:val="20"/>
          <w:szCs w:val="20"/>
        </w:rPr>
        <w:t xml:space="preserve"> available computing devices.</w:t>
      </w:r>
    </w:p>
    <w:p w14:paraId="2FD21200" w14:textId="422E32CB" w:rsidR="001914EB" w:rsidRPr="005A01B8" w:rsidRDefault="005F4864" w:rsidP="00552BF3">
      <w:pPr>
        <w:numPr>
          <w:ilvl w:val="0"/>
          <w:numId w:val="9"/>
        </w:numPr>
        <w:tabs>
          <w:tab w:val="clear" w:pos="1260"/>
          <w:tab w:val="num" w:pos="900"/>
        </w:tabs>
        <w:spacing w:before="60"/>
        <w:ind w:hanging="713"/>
        <w:rPr>
          <w:rFonts w:ascii="Arial" w:hAnsi="Arial" w:cs="Arial"/>
          <w:color w:val="0000FF"/>
          <w:sz w:val="20"/>
          <w:szCs w:val="20"/>
        </w:rPr>
      </w:pPr>
      <w:r w:rsidRPr="005A01B8">
        <w:rPr>
          <w:rFonts w:ascii="Arial" w:hAnsi="Arial" w:cs="Arial"/>
          <w:color w:val="0000FF"/>
          <w:sz w:val="20"/>
          <w:szCs w:val="20"/>
        </w:rPr>
        <w:t xml:space="preserve">The </w:t>
      </w:r>
      <w:r w:rsidR="00855E98" w:rsidRPr="005A01B8">
        <w:rPr>
          <w:rFonts w:ascii="Arial" w:hAnsi="Arial" w:cs="Arial"/>
          <w:color w:val="0000FF"/>
          <w:sz w:val="20"/>
          <w:szCs w:val="20"/>
        </w:rPr>
        <w:t xml:space="preserve">risk associated with the large variety of commercial computers is one that simply must be accepted due to budgetary constraints.  </w:t>
      </w:r>
      <w:r w:rsidR="005A01B8">
        <w:rPr>
          <w:rFonts w:ascii="Arial" w:hAnsi="Arial" w:cs="Arial"/>
          <w:color w:val="0000FF"/>
          <w:sz w:val="20"/>
          <w:szCs w:val="20"/>
        </w:rPr>
        <w:t xml:space="preserve">The risk to users, both in meeting strangers and accepting food items will be mitigated.  </w:t>
      </w:r>
      <w:r w:rsidR="005A4104">
        <w:rPr>
          <w:rFonts w:ascii="Arial" w:hAnsi="Arial" w:cs="Arial"/>
          <w:color w:val="0000FF"/>
          <w:sz w:val="20"/>
          <w:szCs w:val="20"/>
        </w:rPr>
        <w:t xml:space="preserve">The risk associated with external interfaces will be </w:t>
      </w:r>
      <w:r w:rsidR="00A32985">
        <w:rPr>
          <w:rFonts w:ascii="Arial" w:hAnsi="Arial" w:cs="Arial"/>
          <w:color w:val="0000FF"/>
          <w:sz w:val="20"/>
          <w:szCs w:val="20"/>
        </w:rPr>
        <w:t>mitigated</w:t>
      </w:r>
      <w:r w:rsidR="005A4104">
        <w:rPr>
          <w:rFonts w:ascii="Arial" w:hAnsi="Arial" w:cs="Arial"/>
          <w:color w:val="0000FF"/>
          <w:sz w:val="20"/>
          <w:szCs w:val="20"/>
        </w:rPr>
        <w:t>, and remaining risk, while minimal must be accepted.</w:t>
      </w:r>
      <w:r w:rsidR="00A32985">
        <w:rPr>
          <w:rFonts w:ascii="Arial" w:hAnsi="Arial" w:cs="Arial"/>
          <w:color w:val="0000FF"/>
          <w:sz w:val="20"/>
          <w:szCs w:val="20"/>
        </w:rPr>
        <w:t xml:space="preserve">  The risk to the database will be full mitigated to prevent external tampering.</w:t>
      </w:r>
    </w:p>
    <w:p w14:paraId="2909639E" w14:textId="77777777" w:rsidR="001914EB" w:rsidRPr="00001783" w:rsidRDefault="001914EB" w:rsidP="00030210">
      <w:pPr>
        <w:pStyle w:val="BodyText"/>
        <w:ind w:left="547" w:hanging="547"/>
        <w:rPr>
          <w:rFonts w:ascii="Arial" w:hAnsi="Arial" w:cs="Arial"/>
          <w:sz w:val="22"/>
          <w:szCs w:val="22"/>
        </w:rPr>
      </w:pPr>
      <w:r w:rsidRPr="00001783">
        <w:rPr>
          <w:rFonts w:ascii="Arial" w:hAnsi="Arial" w:cs="Arial"/>
          <w:b/>
          <w:sz w:val="22"/>
          <w:szCs w:val="22"/>
        </w:rPr>
        <w:t>4.2</w:t>
      </w:r>
      <w:r w:rsidRPr="00001783">
        <w:rPr>
          <w:rFonts w:ascii="Arial" w:hAnsi="Arial" w:cs="Arial"/>
          <w:b/>
          <w:sz w:val="22"/>
          <w:szCs w:val="22"/>
        </w:rPr>
        <w:tab/>
      </w:r>
      <w:r w:rsidRPr="00001783">
        <w:rPr>
          <w:rFonts w:ascii="Arial" w:hAnsi="Arial" w:cs="Arial"/>
          <w:b/>
          <w:iCs/>
          <w:sz w:val="22"/>
          <w:szCs w:val="22"/>
        </w:rPr>
        <w:t>Mitigation</w:t>
      </w:r>
      <w:r w:rsidR="00C474DB" w:rsidRPr="00001783">
        <w:rPr>
          <w:rFonts w:ascii="Arial" w:hAnsi="Arial" w:cs="Arial"/>
          <w:b/>
          <w:iCs/>
          <w:sz w:val="22"/>
          <w:szCs w:val="22"/>
        </w:rPr>
        <w:t xml:space="preserve"> and </w:t>
      </w:r>
      <w:r w:rsidR="00001783">
        <w:rPr>
          <w:rFonts w:ascii="Arial" w:hAnsi="Arial" w:cs="Arial"/>
          <w:b/>
          <w:iCs/>
          <w:sz w:val="22"/>
          <w:szCs w:val="22"/>
        </w:rPr>
        <w:t>C</w:t>
      </w:r>
      <w:r w:rsidR="00C474DB" w:rsidRPr="00001783">
        <w:rPr>
          <w:rFonts w:ascii="Arial" w:hAnsi="Arial" w:cs="Arial"/>
          <w:b/>
          <w:iCs/>
          <w:sz w:val="22"/>
          <w:szCs w:val="22"/>
        </w:rPr>
        <w:t>ontingency</w:t>
      </w:r>
      <w:r w:rsidR="00001783">
        <w:rPr>
          <w:rFonts w:ascii="Arial" w:hAnsi="Arial" w:cs="Arial"/>
          <w:b/>
          <w:iCs/>
          <w:sz w:val="22"/>
          <w:szCs w:val="22"/>
        </w:rPr>
        <w:t xml:space="preserve"> P</w:t>
      </w:r>
      <w:r w:rsidR="00C474DB" w:rsidRPr="00001783">
        <w:rPr>
          <w:rFonts w:ascii="Arial" w:hAnsi="Arial" w:cs="Arial"/>
          <w:b/>
          <w:iCs/>
          <w:sz w:val="22"/>
          <w:szCs w:val="22"/>
        </w:rPr>
        <w:t>lans</w:t>
      </w:r>
    </w:p>
    <w:p w14:paraId="683F612A" w14:textId="4903912C" w:rsidR="001914EB" w:rsidRDefault="005A01B8" w:rsidP="00030210">
      <w:pPr>
        <w:pStyle w:val="BodyText"/>
        <w:spacing w:after="0"/>
        <w:ind w:left="547"/>
        <w:rPr>
          <w:rFonts w:ascii="Arial" w:hAnsi="Arial" w:cs="Arial"/>
          <w:color w:val="0000FF"/>
        </w:rPr>
      </w:pPr>
      <w:r>
        <w:rPr>
          <w:rFonts w:ascii="Arial" w:hAnsi="Arial" w:cs="Arial"/>
          <w:color w:val="0000FF"/>
        </w:rPr>
        <w:t xml:space="preserve">To mitigate the risk to users via meeting and accepting food from strangers, a rating system will be implemented.  This system will allow users to not only rate the person they interact with, but they can also leave </w:t>
      </w:r>
      <w:r w:rsidR="00F43E37">
        <w:rPr>
          <w:rFonts w:ascii="Arial" w:hAnsi="Arial" w:cs="Arial"/>
          <w:color w:val="0000FF"/>
        </w:rPr>
        <w:t>feedback</w:t>
      </w:r>
      <w:r>
        <w:rPr>
          <w:rFonts w:ascii="Arial" w:hAnsi="Arial" w:cs="Arial"/>
          <w:color w:val="0000FF"/>
        </w:rPr>
        <w:t>.</w:t>
      </w:r>
      <w:r w:rsidR="00A32985">
        <w:rPr>
          <w:rFonts w:ascii="Arial" w:hAnsi="Arial" w:cs="Arial"/>
          <w:color w:val="0000FF"/>
        </w:rPr>
        <w:t xml:space="preserve">  The risk via external dependencies will be mitigated by choosing a reliable source </w:t>
      </w:r>
      <w:r w:rsidR="00A32985" w:rsidRPr="00A32985">
        <w:rPr>
          <w:rFonts w:ascii="Arial" w:hAnsi="Arial" w:cs="Arial"/>
          <w:color w:val="FF0000"/>
        </w:rPr>
        <w:t>(google?)</w:t>
      </w:r>
      <w:r w:rsidR="00A32985">
        <w:rPr>
          <w:rFonts w:ascii="Arial" w:hAnsi="Arial" w:cs="Arial"/>
          <w:color w:val="0000FF"/>
        </w:rPr>
        <w:t xml:space="preserve">.  The risk associated with database access will be fully mitigated </w:t>
      </w:r>
      <w:proofErr w:type="gramStart"/>
      <w:r w:rsidR="00A32985">
        <w:rPr>
          <w:rFonts w:ascii="Arial" w:hAnsi="Arial" w:cs="Arial"/>
          <w:color w:val="0000FF"/>
        </w:rPr>
        <w:t>by  implemented</w:t>
      </w:r>
      <w:proofErr w:type="gramEnd"/>
      <w:r w:rsidR="00A32985">
        <w:rPr>
          <w:rFonts w:ascii="Arial" w:hAnsi="Arial" w:cs="Arial"/>
          <w:color w:val="0000FF"/>
        </w:rPr>
        <w:t xml:space="preserve"> extremely stringent data input parsing, to detect and </w:t>
      </w:r>
    </w:p>
    <w:p w14:paraId="627F6E02" w14:textId="77777777" w:rsidR="00030210" w:rsidRPr="00634A8E" w:rsidRDefault="00030210" w:rsidP="00030210">
      <w:pPr>
        <w:pStyle w:val="BodyText"/>
        <w:spacing w:after="0"/>
        <w:ind w:left="547"/>
        <w:rPr>
          <w:rFonts w:ascii="Arial" w:hAnsi="Arial" w:cs="Arial"/>
          <w:color w:val="0000FF"/>
        </w:rPr>
      </w:pPr>
    </w:p>
    <w:p w14:paraId="4DAC3631" w14:textId="77777777" w:rsidR="00292BD3" w:rsidRPr="00634A8E" w:rsidRDefault="00292BD3" w:rsidP="007E38B4">
      <w:pPr>
        <w:pStyle w:val="Heading1"/>
        <w:numPr>
          <w:ilvl w:val="0"/>
          <w:numId w:val="0"/>
        </w:numPr>
        <w:shd w:val="clear" w:color="auto" w:fill="FFFFFF"/>
        <w:tabs>
          <w:tab w:val="left" w:pos="540"/>
        </w:tabs>
        <w:spacing w:before="0"/>
        <w:ind w:right="187"/>
        <w:rPr>
          <w:rFonts w:cs="Arial"/>
          <w:color w:val="0000FF"/>
        </w:rPr>
      </w:pPr>
      <w:bookmarkStart w:id="6" w:name="OLE_LINK3"/>
      <w:bookmarkStart w:id="7" w:name="OLE_LINK4"/>
      <w:r w:rsidRPr="00634A8E">
        <w:rPr>
          <w:rFonts w:cs="Arial"/>
        </w:rPr>
        <w:t>5.0</w:t>
      </w:r>
      <w:r w:rsidRPr="00634A8E">
        <w:rPr>
          <w:rFonts w:cs="Arial"/>
        </w:rPr>
        <w:tab/>
        <w:t>Change Management</w:t>
      </w:r>
      <w:bookmarkEnd w:id="6"/>
      <w:bookmarkEnd w:id="7"/>
    </w:p>
    <w:p w14:paraId="62A7CC1E" w14:textId="77777777" w:rsidR="00CF0759" w:rsidRDefault="007E38B4" w:rsidP="00030210">
      <w:pPr>
        <w:pStyle w:val="BodyText"/>
        <w:spacing w:after="0"/>
        <w:ind w:left="547" w:right="187"/>
        <w:rPr>
          <w:rFonts w:ascii="Arial" w:hAnsi="Arial" w:cs="Arial"/>
          <w:color w:val="0000FF"/>
        </w:rPr>
      </w:pPr>
      <w:r>
        <w:rPr>
          <w:rFonts w:ascii="Arial" w:hAnsi="Arial" w:cs="Arial"/>
          <w:color w:val="0000FF"/>
        </w:rPr>
        <w:t>The project will follow the standard Software Development Life Cycle change management convention.  Any changes made to the project will also require a full team code review, before any changes are committed to the code base.</w:t>
      </w:r>
    </w:p>
    <w:p w14:paraId="5A4E7E54" w14:textId="77777777" w:rsidR="00030210" w:rsidRPr="00634A8E" w:rsidRDefault="00030210" w:rsidP="00030210">
      <w:pPr>
        <w:pStyle w:val="BodyText"/>
        <w:spacing w:after="0"/>
        <w:ind w:left="547" w:right="187"/>
        <w:rPr>
          <w:rFonts w:ascii="Arial" w:hAnsi="Arial" w:cs="Arial"/>
          <w:color w:val="0000FF"/>
        </w:rPr>
      </w:pPr>
    </w:p>
    <w:p w14:paraId="105137C8" w14:textId="77777777" w:rsidR="001E6EF2" w:rsidRPr="00B6505F" w:rsidRDefault="001E6EF2" w:rsidP="00030210">
      <w:pPr>
        <w:pStyle w:val="Heading1"/>
        <w:numPr>
          <w:ilvl w:val="0"/>
          <w:numId w:val="0"/>
        </w:numPr>
        <w:shd w:val="clear" w:color="auto" w:fill="FFFFFF"/>
        <w:tabs>
          <w:tab w:val="left" w:pos="540"/>
          <w:tab w:val="right" w:pos="9900"/>
        </w:tabs>
        <w:spacing w:before="0"/>
        <w:ind w:right="187"/>
        <w:rPr>
          <w:rFonts w:cs="Arial"/>
        </w:rPr>
      </w:pPr>
      <w:r>
        <w:rPr>
          <w:rFonts w:cs="Arial"/>
        </w:rPr>
        <w:t>6.0</w:t>
      </w:r>
      <w:r>
        <w:rPr>
          <w:rFonts w:cs="Arial"/>
        </w:rPr>
        <w:tab/>
      </w:r>
      <w:r w:rsidRPr="00B6505F">
        <w:rPr>
          <w:rFonts w:cs="Arial"/>
        </w:rPr>
        <w:t>Time and Cost Management</w:t>
      </w:r>
      <w:r w:rsidR="00A0685D">
        <w:rPr>
          <w:rFonts w:cs="Arial"/>
        </w:rPr>
        <w:tab/>
      </w:r>
    </w:p>
    <w:p w14:paraId="1E504801" w14:textId="7A801378" w:rsidR="00D80CCD" w:rsidRDefault="00DA1F10"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The most important aspect to cost control is limiting product changes during deployment.</w:t>
      </w:r>
    </w:p>
    <w:p w14:paraId="32498971" w14:textId="2084F61D" w:rsidR="00DA1F10" w:rsidRDefault="00DA1F10"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Time and costs will be controlled by defining clear, and concise requirements.</w:t>
      </w:r>
    </w:p>
    <w:p w14:paraId="27E28104" w14:textId="317F7F84" w:rsidR="00C04826" w:rsidRDefault="00C04826" w:rsidP="000302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Any changes to requirements require Project Manager approval.</w:t>
      </w:r>
    </w:p>
    <w:p w14:paraId="0F58C494" w14:textId="70BF10FA" w:rsidR="000D5110" w:rsidRDefault="000D5110" w:rsidP="000D5110">
      <w:pPr>
        <w:numPr>
          <w:ilvl w:val="0"/>
          <w:numId w:val="8"/>
        </w:numPr>
        <w:tabs>
          <w:tab w:val="clear" w:pos="1428"/>
          <w:tab w:val="left" w:pos="900"/>
        </w:tabs>
        <w:ind w:left="1440" w:hanging="893"/>
        <w:rPr>
          <w:rFonts w:ascii="Arial" w:hAnsi="Arial" w:cs="Arial"/>
          <w:color w:val="0000FF"/>
          <w:sz w:val="20"/>
          <w:szCs w:val="20"/>
        </w:rPr>
      </w:pPr>
      <w:r>
        <w:rPr>
          <w:rFonts w:ascii="Arial" w:hAnsi="Arial" w:cs="Arial"/>
          <w:color w:val="0000FF"/>
          <w:sz w:val="20"/>
          <w:szCs w:val="20"/>
        </w:rPr>
        <w:t>In the advent of required changes, additional personal will be moved from other roles to ensure a timely development schedule.</w:t>
      </w:r>
    </w:p>
    <w:p w14:paraId="6CFB4094" w14:textId="7DE94E0C" w:rsidR="00800D81" w:rsidRDefault="00800D81" w:rsidP="00800D81">
      <w:pPr>
        <w:tabs>
          <w:tab w:val="left" w:pos="900"/>
        </w:tabs>
        <w:rPr>
          <w:rFonts w:ascii="Arial" w:hAnsi="Arial" w:cs="Arial"/>
          <w:color w:val="0000FF"/>
          <w:sz w:val="20"/>
          <w:szCs w:val="20"/>
        </w:rPr>
      </w:pPr>
    </w:p>
    <w:p w14:paraId="7A640BEE" w14:textId="6B2AA71D" w:rsidR="00800D81" w:rsidRDefault="00800D81" w:rsidP="00800D81">
      <w:pPr>
        <w:tabs>
          <w:tab w:val="left" w:pos="900"/>
        </w:tabs>
        <w:rPr>
          <w:rFonts w:ascii="Arial" w:hAnsi="Arial" w:cs="Arial"/>
          <w:color w:val="0000FF"/>
          <w:sz w:val="20"/>
          <w:szCs w:val="20"/>
        </w:rPr>
      </w:pPr>
    </w:p>
    <w:p w14:paraId="5E59F4E6" w14:textId="3C151504" w:rsidR="00800D81" w:rsidRDefault="00800D81" w:rsidP="00800D81">
      <w:pPr>
        <w:tabs>
          <w:tab w:val="left" w:pos="900"/>
        </w:tabs>
        <w:rPr>
          <w:rFonts w:ascii="Arial" w:hAnsi="Arial" w:cs="Arial"/>
          <w:color w:val="0000FF"/>
          <w:sz w:val="20"/>
          <w:szCs w:val="20"/>
        </w:rPr>
      </w:pPr>
    </w:p>
    <w:p w14:paraId="0FD3FECA" w14:textId="52E25809" w:rsidR="00800D81" w:rsidRDefault="00800D81" w:rsidP="00800D81">
      <w:pPr>
        <w:tabs>
          <w:tab w:val="left" w:pos="900"/>
        </w:tabs>
        <w:rPr>
          <w:rFonts w:ascii="Arial" w:hAnsi="Arial" w:cs="Arial"/>
          <w:color w:val="0000FF"/>
          <w:sz w:val="20"/>
          <w:szCs w:val="20"/>
        </w:rPr>
      </w:pPr>
    </w:p>
    <w:p w14:paraId="50582424" w14:textId="77777777" w:rsidR="00800D81" w:rsidRDefault="00800D81" w:rsidP="00800D81">
      <w:pPr>
        <w:tabs>
          <w:tab w:val="left" w:pos="900"/>
        </w:tabs>
        <w:rPr>
          <w:rFonts w:ascii="Arial" w:hAnsi="Arial" w:cs="Arial"/>
          <w:color w:val="0000FF"/>
          <w:sz w:val="20"/>
          <w:szCs w:val="20"/>
        </w:rPr>
      </w:pPr>
    </w:p>
    <w:p w14:paraId="3204D9BD" w14:textId="77777777" w:rsidR="00800D81" w:rsidRPr="005A01B8" w:rsidRDefault="00800D81" w:rsidP="00800D81">
      <w:pPr>
        <w:spacing w:before="60"/>
        <w:ind w:left="1428"/>
        <w:rPr>
          <w:rFonts w:ascii="Arial" w:hAnsi="Arial" w:cs="Arial"/>
          <w:color w:val="0000FF"/>
          <w:sz w:val="20"/>
          <w:szCs w:val="20"/>
        </w:rPr>
      </w:pPr>
    </w:p>
    <w:p w14:paraId="7F21EFE3" w14:textId="73E3A577" w:rsidR="00800D81" w:rsidRPr="00001783" w:rsidRDefault="00800D81" w:rsidP="00800D81">
      <w:pPr>
        <w:pStyle w:val="BodyText"/>
        <w:ind w:left="547" w:hanging="547"/>
        <w:rPr>
          <w:rFonts w:ascii="Arial" w:hAnsi="Arial" w:cs="Arial"/>
          <w:sz w:val="22"/>
          <w:szCs w:val="22"/>
        </w:rPr>
      </w:pPr>
      <w:r>
        <w:rPr>
          <w:rFonts w:ascii="Arial" w:hAnsi="Arial" w:cs="Arial"/>
          <w:b/>
          <w:sz w:val="22"/>
          <w:szCs w:val="22"/>
        </w:rPr>
        <w:lastRenderedPageBreak/>
        <w:t>6</w:t>
      </w:r>
      <w:r w:rsidRPr="00001783">
        <w:rPr>
          <w:rFonts w:ascii="Arial" w:hAnsi="Arial" w:cs="Arial"/>
          <w:b/>
          <w:sz w:val="22"/>
          <w:szCs w:val="22"/>
        </w:rPr>
        <w:t>.</w:t>
      </w:r>
      <w:r>
        <w:rPr>
          <w:rFonts w:ascii="Arial" w:hAnsi="Arial" w:cs="Arial"/>
          <w:b/>
          <w:sz w:val="22"/>
          <w:szCs w:val="22"/>
        </w:rPr>
        <w:t>1</w:t>
      </w:r>
      <w:r w:rsidRPr="00001783">
        <w:rPr>
          <w:rFonts w:ascii="Arial" w:hAnsi="Arial" w:cs="Arial"/>
          <w:b/>
          <w:sz w:val="22"/>
          <w:szCs w:val="22"/>
        </w:rPr>
        <w:tab/>
      </w:r>
      <w:r>
        <w:rPr>
          <w:rFonts w:ascii="Arial" w:hAnsi="Arial" w:cs="Arial"/>
          <w:b/>
          <w:iCs/>
          <w:sz w:val="22"/>
          <w:szCs w:val="22"/>
        </w:rPr>
        <w:t>Sprint schedule</w:t>
      </w:r>
    </w:p>
    <w:tbl>
      <w:tblPr>
        <w:tblW w:w="853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2585"/>
        <w:gridCol w:w="1809"/>
        <w:gridCol w:w="2328"/>
      </w:tblGrid>
      <w:tr w:rsidR="002B3A8B" w:rsidRPr="00290737" w14:paraId="2ADFCEAC" w14:textId="77777777" w:rsidTr="00290737">
        <w:tc>
          <w:tcPr>
            <w:tcW w:w="1816" w:type="dxa"/>
            <w:shd w:val="clear" w:color="auto" w:fill="auto"/>
          </w:tcPr>
          <w:p w14:paraId="073EDC48" w14:textId="6BF7C735" w:rsidR="00800D81" w:rsidRPr="00290737" w:rsidRDefault="00800D81" w:rsidP="00290737">
            <w:pPr>
              <w:pStyle w:val="BodyText"/>
              <w:tabs>
                <w:tab w:val="left" w:pos="1080"/>
              </w:tabs>
              <w:spacing w:before="120"/>
              <w:ind w:left="630" w:hanging="450"/>
              <w:rPr>
                <w:rFonts w:ascii="Arial" w:hAnsi="Arial" w:cs="Arial"/>
                <w:color w:val="0000FF"/>
              </w:rPr>
            </w:pPr>
            <w:r w:rsidRPr="00290737">
              <w:rPr>
                <w:rFonts w:ascii="Arial" w:hAnsi="Arial" w:cs="Arial"/>
                <w:color w:val="0000FF"/>
              </w:rPr>
              <w:t>Sprint Cycle</w:t>
            </w:r>
          </w:p>
        </w:tc>
        <w:tc>
          <w:tcPr>
            <w:tcW w:w="2585" w:type="dxa"/>
            <w:shd w:val="clear" w:color="auto" w:fill="auto"/>
          </w:tcPr>
          <w:p w14:paraId="2412C084" w14:textId="6F405CFE" w:rsidR="00800D81" w:rsidRPr="00290737" w:rsidRDefault="00800D81" w:rsidP="00290737">
            <w:pPr>
              <w:pStyle w:val="BodyText"/>
              <w:tabs>
                <w:tab w:val="left" w:pos="1080"/>
              </w:tabs>
              <w:spacing w:before="120"/>
              <w:ind w:left="630" w:hanging="450"/>
              <w:rPr>
                <w:rFonts w:ascii="Arial" w:hAnsi="Arial" w:cs="Arial"/>
                <w:color w:val="0000FF"/>
              </w:rPr>
            </w:pPr>
            <w:r w:rsidRPr="00290737">
              <w:rPr>
                <w:rFonts w:ascii="Arial" w:hAnsi="Arial" w:cs="Arial"/>
                <w:color w:val="0000FF"/>
              </w:rPr>
              <w:t>Deliverable</w:t>
            </w:r>
          </w:p>
        </w:tc>
        <w:tc>
          <w:tcPr>
            <w:tcW w:w="1809" w:type="dxa"/>
            <w:shd w:val="clear" w:color="auto" w:fill="auto"/>
          </w:tcPr>
          <w:p w14:paraId="349BC600" w14:textId="75D20898" w:rsidR="00800D81" w:rsidRPr="00290737" w:rsidRDefault="00800D81" w:rsidP="00290737">
            <w:pPr>
              <w:pStyle w:val="BodyText"/>
              <w:tabs>
                <w:tab w:val="left" w:pos="1080"/>
              </w:tabs>
              <w:spacing w:before="120"/>
              <w:ind w:left="630" w:hanging="450"/>
              <w:rPr>
                <w:rFonts w:ascii="Arial" w:hAnsi="Arial" w:cs="Arial"/>
                <w:color w:val="0000FF"/>
              </w:rPr>
            </w:pPr>
            <w:r w:rsidRPr="00290737">
              <w:rPr>
                <w:rFonts w:ascii="Arial" w:hAnsi="Arial" w:cs="Arial"/>
                <w:color w:val="0000FF"/>
              </w:rPr>
              <w:t>Date Range</w:t>
            </w:r>
          </w:p>
        </w:tc>
        <w:tc>
          <w:tcPr>
            <w:tcW w:w="2328" w:type="dxa"/>
            <w:shd w:val="clear" w:color="auto" w:fill="auto"/>
          </w:tcPr>
          <w:p w14:paraId="5707CF2E" w14:textId="4F2FB9E7" w:rsidR="00800D81" w:rsidRPr="00290737" w:rsidRDefault="00800D81" w:rsidP="00290737">
            <w:pPr>
              <w:pStyle w:val="BodyText"/>
              <w:tabs>
                <w:tab w:val="left" w:pos="1080"/>
              </w:tabs>
              <w:spacing w:before="120"/>
              <w:ind w:left="630" w:hanging="450"/>
              <w:rPr>
                <w:rFonts w:ascii="Arial" w:hAnsi="Arial" w:cs="Arial"/>
                <w:color w:val="0000FF"/>
              </w:rPr>
            </w:pPr>
            <w:r w:rsidRPr="00290737">
              <w:rPr>
                <w:rFonts w:ascii="Arial" w:hAnsi="Arial" w:cs="Arial"/>
                <w:color w:val="0000FF"/>
              </w:rPr>
              <w:t>Assignees</w:t>
            </w:r>
          </w:p>
        </w:tc>
      </w:tr>
      <w:tr w:rsidR="002B3A8B" w:rsidRPr="00290737" w14:paraId="41FEF56F" w14:textId="77777777" w:rsidTr="00290737">
        <w:tc>
          <w:tcPr>
            <w:tcW w:w="1816" w:type="dxa"/>
            <w:shd w:val="clear" w:color="auto" w:fill="auto"/>
          </w:tcPr>
          <w:p w14:paraId="295BDC0C" w14:textId="1BA237D0" w:rsidR="00800D81" w:rsidRPr="00290737" w:rsidRDefault="00800D81"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1</w:t>
            </w:r>
          </w:p>
        </w:tc>
        <w:tc>
          <w:tcPr>
            <w:tcW w:w="2585" w:type="dxa"/>
            <w:shd w:val="clear" w:color="auto" w:fill="auto"/>
          </w:tcPr>
          <w:p w14:paraId="4FF60760" w14:textId="12A2A485" w:rsidR="00800D81" w:rsidRPr="00290737" w:rsidRDefault="00800D81"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GIT setup</w:t>
            </w:r>
          </w:p>
          <w:p w14:paraId="214A8169" w14:textId="77777777" w:rsidR="00800D81" w:rsidRPr="00290737" w:rsidRDefault="00800D81"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Trello setup</w:t>
            </w:r>
          </w:p>
          <w:p w14:paraId="67086889" w14:textId="760B0EFA" w:rsidR="00800D81" w:rsidRPr="00290737" w:rsidRDefault="00800D81" w:rsidP="00290737">
            <w:pPr>
              <w:pStyle w:val="BodyText"/>
              <w:tabs>
                <w:tab w:val="left" w:pos="1080"/>
              </w:tabs>
              <w:spacing w:before="120"/>
              <w:ind w:left="630" w:hanging="450"/>
              <w:jc w:val="center"/>
              <w:rPr>
                <w:rFonts w:ascii="Arial" w:hAnsi="Arial" w:cs="Arial"/>
                <w:color w:val="0000FF"/>
              </w:rPr>
            </w:pPr>
          </w:p>
        </w:tc>
        <w:tc>
          <w:tcPr>
            <w:tcW w:w="1809" w:type="dxa"/>
            <w:shd w:val="clear" w:color="auto" w:fill="auto"/>
          </w:tcPr>
          <w:p w14:paraId="5CB7DAC4" w14:textId="5EED3516"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October 21 – </w:t>
            </w:r>
          </w:p>
          <w:p w14:paraId="1F259F29" w14:textId="437F56F2"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October 27</w:t>
            </w:r>
          </w:p>
        </w:tc>
        <w:tc>
          <w:tcPr>
            <w:tcW w:w="2328" w:type="dxa"/>
            <w:shd w:val="clear" w:color="auto" w:fill="auto"/>
          </w:tcPr>
          <w:p w14:paraId="0157BDEB" w14:textId="545FDAB5" w:rsidR="00800D81" w:rsidRPr="00290737" w:rsidRDefault="00800D81"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29FE9D58" w14:textId="77777777" w:rsidTr="00290737">
        <w:tc>
          <w:tcPr>
            <w:tcW w:w="1816" w:type="dxa"/>
            <w:shd w:val="clear" w:color="auto" w:fill="auto"/>
          </w:tcPr>
          <w:p w14:paraId="06CAEBEA" w14:textId="3943EE45"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2</w:t>
            </w:r>
          </w:p>
        </w:tc>
        <w:tc>
          <w:tcPr>
            <w:tcW w:w="2585" w:type="dxa"/>
            <w:shd w:val="clear" w:color="auto" w:fill="auto"/>
          </w:tcPr>
          <w:p w14:paraId="5D227078" w14:textId="5E03264E" w:rsidR="0019748E" w:rsidRPr="00290737" w:rsidRDefault="0019748E" w:rsidP="00290737">
            <w:pPr>
              <w:pStyle w:val="BodyText"/>
              <w:tabs>
                <w:tab w:val="left" w:pos="1080"/>
              </w:tabs>
              <w:spacing w:before="120"/>
              <w:ind w:left="630" w:hanging="450"/>
              <w:jc w:val="center"/>
              <w:rPr>
                <w:rFonts w:ascii="Arial" w:hAnsi="Arial" w:cs="Arial"/>
                <w:color w:val="0000FF"/>
              </w:rPr>
            </w:pPr>
            <w:hyperlink r:id="rId9" w:tooltip="Submit files to Project Plan" w:history="1">
              <w:r w:rsidRPr="00290737">
                <w:rPr>
                  <w:rFonts w:ascii="Arial" w:hAnsi="Arial" w:cs="Arial"/>
                  <w:color w:val="0000FF"/>
                </w:rPr>
                <w:t>Project Plan</w:t>
              </w:r>
            </w:hyperlink>
          </w:p>
          <w:p w14:paraId="6D1A719F" w14:textId="77777777" w:rsidR="0019748E" w:rsidRPr="00290737" w:rsidRDefault="0019748E" w:rsidP="00290737">
            <w:pPr>
              <w:pStyle w:val="BodyText"/>
              <w:tabs>
                <w:tab w:val="left" w:pos="1080"/>
              </w:tabs>
              <w:spacing w:before="120"/>
              <w:ind w:left="630" w:hanging="450"/>
              <w:jc w:val="center"/>
              <w:rPr>
                <w:rFonts w:ascii="Arial" w:hAnsi="Arial" w:cs="Arial"/>
                <w:color w:val="0000FF"/>
              </w:rPr>
            </w:pPr>
          </w:p>
        </w:tc>
        <w:tc>
          <w:tcPr>
            <w:tcW w:w="1809" w:type="dxa"/>
            <w:shd w:val="clear" w:color="auto" w:fill="auto"/>
          </w:tcPr>
          <w:p w14:paraId="1F34669F" w14:textId="2D8F0E8E" w:rsidR="0019748E" w:rsidRPr="00290737" w:rsidRDefault="0019748E" w:rsidP="00290737">
            <w:pPr>
              <w:pStyle w:val="BodyText"/>
              <w:tabs>
                <w:tab w:val="left" w:pos="1080"/>
              </w:tabs>
              <w:spacing w:before="120"/>
              <w:ind w:left="180"/>
              <w:jc w:val="center"/>
              <w:rPr>
                <w:rFonts w:ascii="Arial" w:hAnsi="Arial" w:cs="Arial"/>
                <w:color w:val="0000FF"/>
              </w:rPr>
            </w:pPr>
            <w:r w:rsidRPr="00290737">
              <w:rPr>
                <w:rFonts w:ascii="Arial" w:hAnsi="Arial" w:cs="Arial"/>
                <w:color w:val="0000FF"/>
              </w:rPr>
              <w:t xml:space="preserve">October 28 – </w:t>
            </w:r>
          </w:p>
          <w:p w14:paraId="6C0321B0" w14:textId="7E766602" w:rsidR="0019748E" w:rsidRPr="00290737" w:rsidRDefault="0019748E" w:rsidP="00290737">
            <w:pPr>
              <w:pStyle w:val="BodyText"/>
              <w:tabs>
                <w:tab w:val="left" w:pos="1080"/>
              </w:tabs>
              <w:spacing w:before="120"/>
              <w:ind w:left="180"/>
              <w:jc w:val="center"/>
              <w:rPr>
                <w:rFonts w:ascii="Arial" w:hAnsi="Arial" w:cs="Arial"/>
                <w:color w:val="0000FF"/>
              </w:rPr>
            </w:pPr>
            <w:r w:rsidRPr="00290737">
              <w:rPr>
                <w:rFonts w:ascii="Arial" w:hAnsi="Arial" w:cs="Arial"/>
                <w:color w:val="0000FF"/>
              </w:rPr>
              <w:t>November 3</w:t>
            </w:r>
          </w:p>
        </w:tc>
        <w:tc>
          <w:tcPr>
            <w:tcW w:w="2328" w:type="dxa"/>
            <w:shd w:val="clear" w:color="auto" w:fill="auto"/>
          </w:tcPr>
          <w:p w14:paraId="4F303E32" w14:textId="208A103E"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02700570" w14:textId="77777777" w:rsidTr="00290737">
        <w:tc>
          <w:tcPr>
            <w:tcW w:w="1816" w:type="dxa"/>
            <w:shd w:val="clear" w:color="auto" w:fill="auto"/>
          </w:tcPr>
          <w:p w14:paraId="0E180A11" w14:textId="7E18A062"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3</w:t>
            </w:r>
          </w:p>
        </w:tc>
        <w:tc>
          <w:tcPr>
            <w:tcW w:w="2585" w:type="dxa"/>
            <w:shd w:val="clear" w:color="auto" w:fill="auto"/>
          </w:tcPr>
          <w:p w14:paraId="2E3CD5BE" w14:textId="181CC433"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#1</w:t>
            </w:r>
          </w:p>
        </w:tc>
        <w:tc>
          <w:tcPr>
            <w:tcW w:w="1809" w:type="dxa"/>
            <w:shd w:val="clear" w:color="auto" w:fill="auto"/>
          </w:tcPr>
          <w:p w14:paraId="5E707D50" w14:textId="150B0EB8"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4 –</w:t>
            </w:r>
          </w:p>
          <w:p w14:paraId="3A2ADBF2" w14:textId="26495491"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10</w:t>
            </w:r>
          </w:p>
        </w:tc>
        <w:tc>
          <w:tcPr>
            <w:tcW w:w="2328" w:type="dxa"/>
            <w:shd w:val="clear" w:color="auto" w:fill="auto"/>
          </w:tcPr>
          <w:p w14:paraId="1944A1AB" w14:textId="3D8D09A3"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All Team Members</w:t>
            </w:r>
          </w:p>
        </w:tc>
      </w:tr>
      <w:tr w:rsidR="002B3A8B" w:rsidRPr="00290737" w14:paraId="25C5E84C" w14:textId="77777777" w:rsidTr="00290737">
        <w:tc>
          <w:tcPr>
            <w:tcW w:w="1816" w:type="dxa"/>
            <w:shd w:val="clear" w:color="auto" w:fill="auto"/>
          </w:tcPr>
          <w:p w14:paraId="77576BD7" w14:textId="11CDCF35"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4</w:t>
            </w:r>
          </w:p>
        </w:tc>
        <w:tc>
          <w:tcPr>
            <w:tcW w:w="2585" w:type="dxa"/>
            <w:shd w:val="clear" w:color="auto" w:fill="auto"/>
          </w:tcPr>
          <w:p w14:paraId="27E7021A" w14:textId="5F20E4A5"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Design</w:t>
            </w:r>
          </w:p>
        </w:tc>
        <w:tc>
          <w:tcPr>
            <w:tcW w:w="1809" w:type="dxa"/>
            <w:shd w:val="clear" w:color="auto" w:fill="auto"/>
          </w:tcPr>
          <w:p w14:paraId="0DDD295B" w14:textId="7309621F"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11</w:t>
            </w:r>
            <w:r w:rsidRPr="00290737">
              <w:rPr>
                <w:rFonts w:ascii="Arial" w:hAnsi="Arial" w:cs="Arial"/>
                <w:color w:val="0000FF"/>
              </w:rPr>
              <w:t xml:space="preserve"> –</w:t>
            </w:r>
          </w:p>
          <w:p w14:paraId="4AB25F14" w14:textId="4395D39F"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17</w:t>
            </w:r>
          </w:p>
        </w:tc>
        <w:tc>
          <w:tcPr>
            <w:tcW w:w="2328" w:type="dxa"/>
            <w:shd w:val="clear" w:color="auto" w:fill="auto"/>
          </w:tcPr>
          <w:p w14:paraId="37F670DC" w14:textId="44409247"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11B4019D" w14:textId="77777777" w:rsidTr="00290737">
        <w:tc>
          <w:tcPr>
            <w:tcW w:w="1816" w:type="dxa"/>
            <w:shd w:val="clear" w:color="auto" w:fill="auto"/>
          </w:tcPr>
          <w:p w14:paraId="41A098A8" w14:textId="1F92E49F"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5</w:t>
            </w:r>
          </w:p>
        </w:tc>
        <w:tc>
          <w:tcPr>
            <w:tcW w:w="2585" w:type="dxa"/>
            <w:shd w:val="clear" w:color="auto" w:fill="auto"/>
          </w:tcPr>
          <w:p w14:paraId="2BC927D6" w14:textId="77777777"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#1 Source</w:t>
            </w:r>
          </w:p>
          <w:p w14:paraId="346D66F4" w14:textId="1EEA18A6"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#2</w:t>
            </w:r>
          </w:p>
        </w:tc>
        <w:tc>
          <w:tcPr>
            <w:tcW w:w="1809" w:type="dxa"/>
            <w:shd w:val="clear" w:color="auto" w:fill="auto"/>
          </w:tcPr>
          <w:p w14:paraId="201E28E3" w14:textId="3CDBA729"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18</w:t>
            </w:r>
            <w:r w:rsidRPr="00290737">
              <w:rPr>
                <w:rFonts w:ascii="Arial" w:hAnsi="Arial" w:cs="Arial"/>
                <w:color w:val="0000FF"/>
              </w:rPr>
              <w:t xml:space="preserve"> –</w:t>
            </w:r>
          </w:p>
          <w:p w14:paraId="5932E1AA" w14:textId="1472A99B"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24</w:t>
            </w:r>
          </w:p>
        </w:tc>
        <w:tc>
          <w:tcPr>
            <w:tcW w:w="2328" w:type="dxa"/>
            <w:shd w:val="clear" w:color="auto" w:fill="auto"/>
          </w:tcPr>
          <w:p w14:paraId="10082C53" w14:textId="4E996D7F"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79C4D8BB" w14:textId="77777777" w:rsidTr="00290737">
        <w:tc>
          <w:tcPr>
            <w:tcW w:w="1816" w:type="dxa"/>
            <w:shd w:val="clear" w:color="auto" w:fill="auto"/>
          </w:tcPr>
          <w:p w14:paraId="1AFB50A7" w14:textId="61595C5C"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6</w:t>
            </w:r>
          </w:p>
        </w:tc>
        <w:tc>
          <w:tcPr>
            <w:tcW w:w="2585" w:type="dxa"/>
            <w:shd w:val="clear" w:color="auto" w:fill="auto"/>
          </w:tcPr>
          <w:p w14:paraId="41AEB123" w14:textId="10C07306"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#2 Source</w:t>
            </w:r>
          </w:p>
        </w:tc>
        <w:tc>
          <w:tcPr>
            <w:tcW w:w="1809" w:type="dxa"/>
            <w:shd w:val="clear" w:color="auto" w:fill="auto"/>
          </w:tcPr>
          <w:p w14:paraId="0DE157A8" w14:textId="620E72C7"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November </w:t>
            </w:r>
            <w:r w:rsidRPr="00290737">
              <w:rPr>
                <w:rFonts w:ascii="Arial" w:hAnsi="Arial" w:cs="Arial"/>
                <w:color w:val="0000FF"/>
              </w:rPr>
              <w:t>25</w:t>
            </w:r>
            <w:r w:rsidRPr="00290737">
              <w:rPr>
                <w:rFonts w:ascii="Arial" w:hAnsi="Arial" w:cs="Arial"/>
                <w:color w:val="0000FF"/>
              </w:rPr>
              <w:t xml:space="preserve"> –</w:t>
            </w:r>
          </w:p>
          <w:p w14:paraId="3993B056" w14:textId="16C1FB12"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December 1</w:t>
            </w:r>
          </w:p>
        </w:tc>
        <w:tc>
          <w:tcPr>
            <w:tcW w:w="2328" w:type="dxa"/>
            <w:shd w:val="clear" w:color="auto" w:fill="auto"/>
          </w:tcPr>
          <w:p w14:paraId="71E0AE81" w14:textId="31F35AFD"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671FFB45" w14:textId="77777777" w:rsidTr="00290737">
        <w:trPr>
          <w:trHeight w:val="42"/>
        </w:trPr>
        <w:tc>
          <w:tcPr>
            <w:tcW w:w="1816" w:type="dxa"/>
            <w:shd w:val="clear" w:color="auto" w:fill="auto"/>
          </w:tcPr>
          <w:p w14:paraId="7E28D80E" w14:textId="3C3922E5"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7</w:t>
            </w:r>
          </w:p>
        </w:tc>
        <w:tc>
          <w:tcPr>
            <w:tcW w:w="2585" w:type="dxa"/>
            <w:shd w:val="clear" w:color="auto" w:fill="auto"/>
          </w:tcPr>
          <w:p w14:paraId="0FBB75BF" w14:textId="7E242D5B"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Phase #3 Source</w:t>
            </w:r>
          </w:p>
        </w:tc>
        <w:tc>
          <w:tcPr>
            <w:tcW w:w="1809" w:type="dxa"/>
            <w:shd w:val="clear" w:color="auto" w:fill="auto"/>
          </w:tcPr>
          <w:p w14:paraId="70E7AAC8" w14:textId="059ABBAE"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December </w:t>
            </w:r>
            <w:r w:rsidRPr="00290737">
              <w:rPr>
                <w:rFonts w:ascii="Arial" w:hAnsi="Arial" w:cs="Arial"/>
                <w:color w:val="0000FF"/>
              </w:rPr>
              <w:t>2</w:t>
            </w:r>
            <w:r w:rsidRPr="00290737">
              <w:rPr>
                <w:rFonts w:ascii="Arial" w:hAnsi="Arial" w:cs="Arial"/>
                <w:color w:val="0000FF"/>
              </w:rPr>
              <w:t xml:space="preserve"> –</w:t>
            </w:r>
          </w:p>
          <w:p w14:paraId="287BF979" w14:textId="7CDBADD9"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December </w:t>
            </w:r>
            <w:r w:rsidRPr="00290737">
              <w:rPr>
                <w:rFonts w:ascii="Arial" w:hAnsi="Arial" w:cs="Arial"/>
                <w:color w:val="0000FF"/>
              </w:rPr>
              <w:t>8</w:t>
            </w:r>
          </w:p>
        </w:tc>
        <w:tc>
          <w:tcPr>
            <w:tcW w:w="2328" w:type="dxa"/>
            <w:shd w:val="clear" w:color="auto" w:fill="auto"/>
          </w:tcPr>
          <w:p w14:paraId="371E5D77" w14:textId="3BB6F711"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r w:rsidR="002B3A8B" w:rsidRPr="00290737" w14:paraId="28917EED" w14:textId="77777777" w:rsidTr="00290737">
        <w:tc>
          <w:tcPr>
            <w:tcW w:w="1816" w:type="dxa"/>
            <w:shd w:val="clear" w:color="auto" w:fill="auto"/>
          </w:tcPr>
          <w:p w14:paraId="0838B3A3" w14:textId="76FC6D20"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8</w:t>
            </w:r>
          </w:p>
        </w:tc>
        <w:tc>
          <w:tcPr>
            <w:tcW w:w="2585" w:type="dxa"/>
            <w:shd w:val="clear" w:color="auto" w:fill="auto"/>
          </w:tcPr>
          <w:p w14:paraId="0CAD257B" w14:textId="77777777"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Peer Review #3</w:t>
            </w:r>
          </w:p>
          <w:p w14:paraId="50F76C0B" w14:textId="33327F0B" w:rsidR="0019748E" w:rsidRPr="00290737" w:rsidRDefault="0019748E" w:rsidP="00290737">
            <w:pPr>
              <w:pStyle w:val="BodyText"/>
              <w:tabs>
                <w:tab w:val="left" w:pos="1080"/>
              </w:tabs>
              <w:spacing w:before="120"/>
              <w:ind w:left="180"/>
              <w:jc w:val="center"/>
              <w:rPr>
                <w:rFonts w:ascii="Arial" w:hAnsi="Arial" w:cs="Arial"/>
                <w:color w:val="0000FF"/>
              </w:rPr>
            </w:pPr>
            <w:r w:rsidRPr="00290737">
              <w:rPr>
                <w:rFonts w:ascii="Arial" w:hAnsi="Arial" w:cs="Arial"/>
                <w:color w:val="0000FF"/>
              </w:rPr>
              <w:t>Finial Product Submission</w:t>
            </w:r>
          </w:p>
        </w:tc>
        <w:tc>
          <w:tcPr>
            <w:tcW w:w="1809" w:type="dxa"/>
            <w:shd w:val="clear" w:color="auto" w:fill="auto"/>
          </w:tcPr>
          <w:p w14:paraId="04584B53" w14:textId="1028D76C"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December </w:t>
            </w:r>
            <w:r w:rsidRPr="00290737">
              <w:rPr>
                <w:rFonts w:ascii="Arial" w:hAnsi="Arial" w:cs="Arial"/>
                <w:color w:val="0000FF"/>
              </w:rPr>
              <w:t>9</w:t>
            </w:r>
            <w:r w:rsidRPr="00290737">
              <w:rPr>
                <w:rFonts w:ascii="Arial" w:hAnsi="Arial" w:cs="Arial"/>
                <w:color w:val="0000FF"/>
              </w:rPr>
              <w:t xml:space="preserve"> –</w:t>
            </w:r>
          </w:p>
          <w:p w14:paraId="68842451" w14:textId="0AAD36A4"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 xml:space="preserve">December </w:t>
            </w:r>
            <w:r w:rsidRPr="00290737">
              <w:rPr>
                <w:rFonts w:ascii="Arial" w:hAnsi="Arial" w:cs="Arial"/>
                <w:color w:val="0000FF"/>
              </w:rPr>
              <w:t>15</w:t>
            </w:r>
          </w:p>
        </w:tc>
        <w:tc>
          <w:tcPr>
            <w:tcW w:w="2328" w:type="dxa"/>
            <w:shd w:val="clear" w:color="auto" w:fill="auto"/>
          </w:tcPr>
          <w:p w14:paraId="30721BFB" w14:textId="5BB79F52" w:rsidR="0019748E" w:rsidRPr="00290737" w:rsidRDefault="0019748E" w:rsidP="00290737">
            <w:pPr>
              <w:pStyle w:val="BodyText"/>
              <w:tabs>
                <w:tab w:val="left" w:pos="1080"/>
              </w:tabs>
              <w:spacing w:before="120"/>
              <w:ind w:left="630" w:hanging="450"/>
              <w:jc w:val="center"/>
              <w:rPr>
                <w:rFonts w:ascii="Arial" w:hAnsi="Arial" w:cs="Arial"/>
                <w:color w:val="0000FF"/>
              </w:rPr>
            </w:pPr>
            <w:r w:rsidRPr="00290737">
              <w:rPr>
                <w:rFonts w:ascii="Arial" w:hAnsi="Arial" w:cs="Arial"/>
                <w:color w:val="0000FF"/>
              </w:rPr>
              <w:t>Project Manager</w:t>
            </w:r>
          </w:p>
        </w:tc>
      </w:tr>
    </w:tbl>
    <w:p w14:paraId="3FC2DF7F" w14:textId="77777777" w:rsidR="00800D81" w:rsidRDefault="00800D81" w:rsidP="00800D81">
      <w:pPr>
        <w:tabs>
          <w:tab w:val="left" w:pos="900"/>
        </w:tabs>
        <w:ind w:left="1440"/>
        <w:rPr>
          <w:rFonts w:ascii="Arial" w:hAnsi="Arial" w:cs="Arial"/>
          <w:color w:val="0000FF"/>
          <w:sz w:val="20"/>
          <w:szCs w:val="20"/>
        </w:rPr>
      </w:pPr>
    </w:p>
    <w:p w14:paraId="53EFFD18" w14:textId="77777777" w:rsidR="00800D81" w:rsidRPr="000D5110" w:rsidRDefault="00800D81" w:rsidP="00800D81">
      <w:pPr>
        <w:tabs>
          <w:tab w:val="left" w:pos="900"/>
        </w:tabs>
        <w:ind w:left="1440"/>
        <w:rPr>
          <w:rFonts w:ascii="Arial" w:hAnsi="Arial" w:cs="Arial"/>
          <w:color w:val="0000FF"/>
          <w:sz w:val="20"/>
          <w:szCs w:val="20"/>
        </w:rPr>
      </w:pPr>
    </w:p>
    <w:p w14:paraId="08E7127A" w14:textId="77777777" w:rsidR="00030210" w:rsidRPr="00634A8E" w:rsidRDefault="00030210" w:rsidP="00030210">
      <w:pPr>
        <w:tabs>
          <w:tab w:val="left" w:pos="900"/>
        </w:tabs>
        <w:ind w:left="547"/>
        <w:rPr>
          <w:rFonts w:ascii="Arial" w:hAnsi="Arial" w:cs="Arial"/>
          <w:color w:val="0000FF"/>
          <w:sz w:val="20"/>
          <w:szCs w:val="20"/>
        </w:rPr>
      </w:pPr>
    </w:p>
    <w:p w14:paraId="23BC8A12" w14:textId="77777777" w:rsidR="0032173D" w:rsidRPr="00634A8E" w:rsidRDefault="001E6EF2" w:rsidP="00030210">
      <w:pPr>
        <w:pStyle w:val="Heading1"/>
        <w:numPr>
          <w:ilvl w:val="0"/>
          <w:numId w:val="0"/>
        </w:numPr>
        <w:shd w:val="clear" w:color="auto" w:fill="FFFFFF"/>
        <w:tabs>
          <w:tab w:val="left" w:pos="540"/>
        </w:tabs>
        <w:spacing w:before="0"/>
        <w:ind w:right="187"/>
        <w:rPr>
          <w:rFonts w:cs="Arial"/>
        </w:rPr>
      </w:pPr>
      <w:r>
        <w:rPr>
          <w:rFonts w:cs="Arial"/>
        </w:rPr>
        <w:t>7</w:t>
      </w:r>
      <w:r w:rsidR="0032173D" w:rsidRPr="00634A8E">
        <w:rPr>
          <w:rFonts w:cs="Arial"/>
        </w:rPr>
        <w:t>.0</w:t>
      </w:r>
      <w:r w:rsidR="0032173D" w:rsidRPr="00634A8E">
        <w:rPr>
          <w:rFonts w:cs="Arial"/>
        </w:rPr>
        <w:tab/>
      </w:r>
      <w:r w:rsidR="001B19F5" w:rsidRPr="00634A8E">
        <w:rPr>
          <w:rFonts w:cs="Arial"/>
        </w:rPr>
        <w:t xml:space="preserve">Quality Management </w:t>
      </w:r>
      <w:r w:rsidR="00F86ABA">
        <w:rPr>
          <w:rFonts w:cs="Arial"/>
        </w:rPr>
        <w:t>P</w:t>
      </w:r>
      <w:r w:rsidR="001B19F5" w:rsidRPr="00634A8E">
        <w:rPr>
          <w:rFonts w:cs="Arial"/>
        </w:rPr>
        <w:t>lan</w:t>
      </w:r>
    </w:p>
    <w:p w14:paraId="774156A7" w14:textId="61B18281" w:rsidR="000D5110" w:rsidRDefault="00791587" w:rsidP="00A44F5E">
      <w:pPr>
        <w:pStyle w:val="BodyText"/>
        <w:ind w:left="540"/>
        <w:rPr>
          <w:rFonts w:ascii="Arial" w:hAnsi="Arial" w:cs="Arial"/>
          <w:color w:val="0000FF"/>
        </w:rPr>
      </w:pPr>
      <w:r>
        <w:rPr>
          <w:rFonts w:ascii="Arial" w:hAnsi="Arial" w:cs="Arial"/>
          <w:color w:val="0000FF"/>
        </w:rPr>
        <w:t>Software quality assurance is crucial to the software development lifecycle and must exist during every step of the lifecycle.  Deliverable reviews, and project management will be directly part of each step of the development processes to ensure that specifications are followed and potential errors are minimized</w:t>
      </w:r>
    </w:p>
    <w:p w14:paraId="0115F8BE" w14:textId="0EBABE9C" w:rsidR="007B2C57" w:rsidRDefault="007B2C57" w:rsidP="007B2C57">
      <w:pPr>
        <w:pStyle w:val="Heading1"/>
        <w:numPr>
          <w:ilvl w:val="0"/>
          <w:numId w:val="0"/>
        </w:numPr>
        <w:shd w:val="clear" w:color="auto" w:fill="FFFFFF"/>
        <w:tabs>
          <w:tab w:val="left" w:pos="540"/>
        </w:tabs>
        <w:spacing w:before="0"/>
        <w:ind w:right="187"/>
        <w:rPr>
          <w:rFonts w:cs="Arial"/>
        </w:rPr>
      </w:pPr>
      <w:r>
        <w:rPr>
          <w:rFonts w:cs="Arial"/>
        </w:rPr>
        <w:t>8</w:t>
      </w:r>
      <w:r w:rsidRPr="00634A8E">
        <w:rPr>
          <w:rFonts w:cs="Arial"/>
        </w:rPr>
        <w:t>.0</w:t>
      </w:r>
      <w:r w:rsidRPr="00634A8E">
        <w:rPr>
          <w:rFonts w:cs="Arial"/>
        </w:rPr>
        <w:tab/>
      </w:r>
      <w:r>
        <w:rPr>
          <w:rFonts w:cs="Arial"/>
        </w:rPr>
        <w:t>User Requirements</w:t>
      </w:r>
    </w:p>
    <w:p w14:paraId="2D2F0DB6" w14:textId="59C76C5E" w:rsidR="007B2C57" w:rsidRDefault="007B2C57" w:rsidP="007B2C57">
      <w:pPr>
        <w:pStyle w:val="BodyText"/>
        <w:ind w:left="630"/>
        <w:rPr>
          <w:rFonts w:ascii="Arial" w:hAnsi="Arial" w:cs="Arial"/>
          <w:color w:val="0000FF"/>
        </w:rPr>
      </w:pPr>
      <w:r>
        <w:rPr>
          <w:rFonts w:ascii="Arial" w:hAnsi="Arial" w:cs="Arial"/>
          <w:color w:val="0000FF"/>
        </w:rPr>
        <w:t xml:space="preserve">For a user to be able to use the web application “Food </w:t>
      </w:r>
      <w:proofErr w:type="gramStart"/>
      <w:r>
        <w:rPr>
          <w:rFonts w:ascii="Arial" w:hAnsi="Arial" w:cs="Arial"/>
          <w:color w:val="0000FF"/>
        </w:rPr>
        <w:t>From</w:t>
      </w:r>
      <w:proofErr w:type="gramEnd"/>
      <w:r>
        <w:rPr>
          <w:rFonts w:ascii="Arial" w:hAnsi="Arial" w:cs="Arial"/>
          <w:color w:val="0000FF"/>
        </w:rPr>
        <w:t xml:space="preserve"> Friends” they must </w:t>
      </w:r>
      <w:r w:rsidR="00290737">
        <w:rPr>
          <w:rFonts w:ascii="Arial" w:hAnsi="Arial" w:cs="Arial"/>
          <w:color w:val="0000FF"/>
        </w:rPr>
        <w:t xml:space="preserve">have a computer, or smart phone, capable of running the latest version of either </w:t>
      </w:r>
      <w:proofErr w:type="spellStart"/>
      <w:r w:rsidR="00290737">
        <w:rPr>
          <w:rFonts w:ascii="Arial" w:hAnsi="Arial" w:cs="Arial"/>
          <w:color w:val="0000FF"/>
        </w:rPr>
        <w:t>FireFox</w:t>
      </w:r>
      <w:proofErr w:type="spellEnd"/>
      <w:r w:rsidR="00290737">
        <w:rPr>
          <w:rFonts w:ascii="Arial" w:hAnsi="Arial" w:cs="Arial"/>
          <w:color w:val="0000FF"/>
        </w:rPr>
        <w:t xml:space="preserve">, Chrome, Edge, or Safari.  Users must have a google account for authentication.  Finally, users must allow the Web Application to access </w:t>
      </w:r>
      <w:proofErr w:type="spellStart"/>
      <w:proofErr w:type="gramStart"/>
      <w:r w:rsidR="00290737">
        <w:rPr>
          <w:rFonts w:ascii="Arial" w:hAnsi="Arial" w:cs="Arial"/>
          <w:color w:val="0000FF"/>
        </w:rPr>
        <w:t>there</w:t>
      </w:r>
      <w:proofErr w:type="spellEnd"/>
      <w:proofErr w:type="gramEnd"/>
      <w:r w:rsidR="00290737">
        <w:rPr>
          <w:rFonts w:ascii="Arial" w:hAnsi="Arial" w:cs="Arial"/>
          <w:color w:val="0000FF"/>
        </w:rPr>
        <w:t xml:space="preserve"> current location.</w:t>
      </w:r>
    </w:p>
    <w:p w14:paraId="52953162" w14:textId="40945145" w:rsidR="00290737" w:rsidRDefault="00290737" w:rsidP="007B2C57">
      <w:pPr>
        <w:pStyle w:val="BodyText"/>
        <w:ind w:left="630"/>
        <w:rPr>
          <w:rFonts w:ascii="Arial" w:hAnsi="Arial" w:cs="Arial"/>
          <w:color w:val="0000FF"/>
        </w:rPr>
      </w:pPr>
    </w:p>
    <w:p w14:paraId="14FEA7A6" w14:textId="08724E25" w:rsidR="00290737" w:rsidRDefault="00290737" w:rsidP="007B2C57">
      <w:pPr>
        <w:pStyle w:val="BodyText"/>
        <w:ind w:left="630"/>
        <w:rPr>
          <w:rFonts w:ascii="Arial" w:hAnsi="Arial" w:cs="Arial"/>
          <w:color w:val="0000FF"/>
        </w:rPr>
      </w:pPr>
    </w:p>
    <w:p w14:paraId="242C95D1" w14:textId="5D7C4B7D" w:rsidR="00290737" w:rsidRDefault="00290737" w:rsidP="007B2C57">
      <w:pPr>
        <w:pStyle w:val="BodyText"/>
        <w:ind w:left="630"/>
        <w:rPr>
          <w:rFonts w:ascii="Arial" w:hAnsi="Arial" w:cs="Arial"/>
          <w:color w:val="0000FF"/>
        </w:rPr>
      </w:pPr>
    </w:p>
    <w:p w14:paraId="0468EF14" w14:textId="77777777" w:rsidR="00290737" w:rsidRDefault="00290737" w:rsidP="007B2C57">
      <w:pPr>
        <w:pStyle w:val="BodyText"/>
        <w:ind w:left="630"/>
        <w:rPr>
          <w:rFonts w:ascii="Arial" w:hAnsi="Arial" w:cs="Arial"/>
          <w:color w:val="0000FF"/>
        </w:rPr>
      </w:pPr>
    </w:p>
    <w:p w14:paraId="1DCE28A4" w14:textId="332E58A3" w:rsidR="00290737" w:rsidRDefault="00290737" w:rsidP="00290737">
      <w:pPr>
        <w:pStyle w:val="Heading1"/>
        <w:numPr>
          <w:ilvl w:val="0"/>
          <w:numId w:val="0"/>
        </w:numPr>
        <w:shd w:val="clear" w:color="auto" w:fill="FFFFFF"/>
        <w:tabs>
          <w:tab w:val="left" w:pos="540"/>
        </w:tabs>
        <w:spacing w:before="0"/>
        <w:ind w:right="187"/>
        <w:rPr>
          <w:rFonts w:cs="Arial"/>
        </w:rPr>
      </w:pPr>
      <w:r>
        <w:rPr>
          <w:rFonts w:cs="Arial"/>
        </w:rPr>
        <w:lastRenderedPageBreak/>
        <w:t>9</w:t>
      </w:r>
      <w:r w:rsidRPr="00634A8E">
        <w:rPr>
          <w:rFonts w:cs="Arial"/>
        </w:rPr>
        <w:t>.0</w:t>
      </w:r>
      <w:r w:rsidRPr="00634A8E">
        <w:rPr>
          <w:rFonts w:cs="Arial"/>
        </w:rPr>
        <w:tab/>
      </w:r>
      <w:r>
        <w:rPr>
          <w:rFonts w:cs="Arial"/>
        </w:rPr>
        <w:t>Data Flow and Sample Interactions</w:t>
      </w:r>
    </w:p>
    <w:p w14:paraId="0C7C762C" w14:textId="48A87E9F" w:rsidR="00290737" w:rsidRDefault="00290737" w:rsidP="007B2C57">
      <w:pPr>
        <w:pStyle w:val="BodyText"/>
        <w:ind w:left="630"/>
      </w:pPr>
    </w:p>
    <w:p w14:paraId="030E87FC" w14:textId="2F941DA8" w:rsidR="00290737" w:rsidRDefault="00290737" w:rsidP="00290737">
      <w:pPr>
        <w:pStyle w:val="BodyText"/>
        <w:ind w:left="630"/>
      </w:pPr>
      <w:r>
        <w:rPr>
          <w:noProof/>
        </w:rPr>
        <w:pict w14:anchorId="790DD484">
          <v:shapetype id="_x0000_t202" coordsize="21600,21600" o:spt="202" path="m,l,21600r21600,l21600,xe">
            <v:stroke joinstyle="miter"/>
            <v:path gradientshapeok="t" o:connecttype="rect"/>
          </v:shapetype>
          <v:shape id="Text Box 2" o:spid="_x0000_s1026" type="#_x0000_t202" style="position:absolute;left:0;text-align:left;margin-left:0;margin-top:14.1pt;width:176.6pt;height:35.55pt;z-index:1;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B17F7BB" w14:textId="1E5A359B" w:rsidR="00290737" w:rsidRDefault="00290737" w:rsidP="002B3A8B">
                  <w:pPr>
                    <w:jc w:val="center"/>
                  </w:pPr>
                  <w:r>
                    <w:t>User Authenticated Using Google Account</w:t>
                  </w:r>
                </w:p>
              </w:txbxContent>
            </v:textbox>
            <w10:wrap type="square"/>
          </v:shape>
        </w:pict>
      </w:r>
    </w:p>
    <w:p w14:paraId="276C82E4" w14:textId="08E63A66" w:rsidR="00290737" w:rsidRDefault="00290737" w:rsidP="007B2C57">
      <w:pPr>
        <w:pStyle w:val="BodyText"/>
        <w:ind w:left="630"/>
      </w:pPr>
    </w:p>
    <w:p w14:paraId="035B1F2B" w14:textId="77777777" w:rsidR="00290737" w:rsidRPr="007B2C57" w:rsidRDefault="00290737" w:rsidP="007B2C57">
      <w:pPr>
        <w:pStyle w:val="BodyText"/>
        <w:ind w:left="630"/>
      </w:pPr>
    </w:p>
    <w:p w14:paraId="71E88A7E" w14:textId="6042865A" w:rsidR="007B2C57" w:rsidRDefault="002B3A8B" w:rsidP="00A44F5E">
      <w:pPr>
        <w:pStyle w:val="BodyText"/>
        <w:ind w:left="540"/>
        <w:rPr>
          <w:rFonts w:ascii="Arial" w:hAnsi="Arial" w:cs="Arial"/>
          <w:color w:val="0000FF"/>
        </w:rPr>
      </w:pPr>
      <w:r>
        <w:rPr>
          <w:noProof/>
        </w:rPr>
        <w:pict w14:anchorId="790DD484">
          <v:shape id="_x0000_s1027" type="#_x0000_t202" style="position:absolute;left:0;text-align:left;margin-left:162.75pt;margin-top:2.75pt;width:176.6pt;height:35.5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6F849128" w14:textId="0BF7BA0A" w:rsidR="002B3A8B" w:rsidRDefault="002B3A8B" w:rsidP="002B3A8B">
                  <w:pPr>
                    <w:jc w:val="center"/>
                  </w:pPr>
                  <w:r>
                    <w:t>User sees the splash screen allowing for user type selection (Giver or Receiver mode)</w:t>
                  </w:r>
                </w:p>
              </w:txbxContent>
            </v:textbox>
            <w10:wrap type="square"/>
          </v:shape>
        </w:pict>
      </w:r>
    </w:p>
    <w:p w14:paraId="7A8948C4" w14:textId="77777777" w:rsidR="007B2C57" w:rsidRPr="00A44F5E" w:rsidRDefault="007B2C57" w:rsidP="00A44F5E">
      <w:pPr>
        <w:pStyle w:val="BodyText"/>
        <w:ind w:left="540"/>
        <w:rPr>
          <w:rFonts w:ascii="Arial" w:hAnsi="Arial" w:cs="Arial"/>
          <w:color w:val="0000FF"/>
        </w:rPr>
      </w:pPr>
    </w:p>
    <w:p w14:paraId="242BC217" w14:textId="1AA41ACF" w:rsidR="000D5110" w:rsidRDefault="005C4490" w:rsidP="000C5F45">
      <w:pPr>
        <w:tabs>
          <w:tab w:val="left" w:pos="3420"/>
        </w:tabs>
      </w:pPr>
      <w:r>
        <w:rPr>
          <w:noProof/>
        </w:rPr>
        <w:pict w14:anchorId="790DD484">
          <v:shape id="_x0000_s1030" type="#_x0000_t202" style="position:absolute;margin-left:4in;margin-top:18.85pt;width:176.6pt;height:49.35pt;z-index: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073D1BCD" w14:textId="12106995" w:rsidR="005C4490" w:rsidRDefault="005C4490" w:rsidP="005C4490">
                  <w:pPr>
                    <w:jc w:val="center"/>
                  </w:pPr>
                  <w:r>
                    <w:t>Receiver Mode displays your local map, with pins indicating available food</w:t>
                  </w:r>
                </w:p>
              </w:txbxContent>
            </v:textbox>
            <w10:wrap type="square"/>
          </v:shape>
        </w:pict>
      </w:r>
    </w:p>
    <w:p w14:paraId="4822DC3D" w14:textId="18F2188A" w:rsidR="005C4490" w:rsidRDefault="005C4490" w:rsidP="000C5F45">
      <w:pPr>
        <w:tabs>
          <w:tab w:val="left" w:pos="3420"/>
        </w:tabs>
      </w:pPr>
      <w:r>
        <w:rPr>
          <w:noProof/>
        </w:rPr>
        <w:pict w14:anchorId="790DD484">
          <v:shape id="_x0000_s1029" type="#_x0000_t202" style="position:absolute;margin-left:39pt;margin-top:6.6pt;width:176.6pt;height:49.35pt;z-index:3;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E5FE198" w14:textId="78162EC8" w:rsidR="005C4490" w:rsidRDefault="005C4490" w:rsidP="005C4490">
                  <w:pPr>
                    <w:jc w:val="center"/>
                  </w:pPr>
                  <w:r>
                    <w:t>Giver Mode displays Options related to posting an available food offering</w:t>
                  </w:r>
                </w:p>
              </w:txbxContent>
            </v:textbox>
            <w10:wrap type="square"/>
          </v:shape>
        </w:pict>
      </w:r>
    </w:p>
    <w:p w14:paraId="397D5431" w14:textId="18139F77" w:rsidR="005C4490" w:rsidRDefault="005C4490" w:rsidP="000C5F45">
      <w:pPr>
        <w:tabs>
          <w:tab w:val="left" w:pos="3420"/>
        </w:tabs>
      </w:pPr>
    </w:p>
    <w:p w14:paraId="43D94C88" w14:textId="01AD1E3D" w:rsidR="005C4490" w:rsidRDefault="005C4490" w:rsidP="000C5F45">
      <w:pPr>
        <w:tabs>
          <w:tab w:val="left" w:pos="3420"/>
        </w:tabs>
      </w:pPr>
    </w:p>
    <w:p w14:paraId="4A672BC9" w14:textId="7307905E" w:rsidR="005C4490" w:rsidRDefault="005C4490" w:rsidP="000C5F45">
      <w:pPr>
        <w:tabs>
          <w:tab w:val="left" w:pos="3420"/>
        </w:tabs>
      </w:pPr>
    </w:p>
    <w:p w14:paraId="043A4889" w14:textId="4B3AE789" w:rsidR="005C4490" w:rsidRDefault="005C4490" w:rsidP="000C5F45">
      <w:pPr>
        <w:tabs>
          <w:tab w:val="left" w:pos="3420"/>
        </w:tabs>
      </w:pPr>
      <w:r>
        <w:rPr>
          <w:noProof/>
        </w:rPr>
        <w:pict w14:anchorId="790DD484">
          <v:shape id="_x0000_s1031" type="#_x0000_t202" style="position:absolute;margin-left:288.1pt;margin-top:11pt;width:176.6pt;height:49.35pt;z-index:5;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A4B234F" w14:textId="7DC3B05F" w:rsidR="005C4490" w:rsidRDefault="005C4490" w:rsidP="005C4490">
                  <w:pPr>
                    <w:jc w:val="center"/>
                  </w:pPr>
                  <w:r>
                    <w:t>Receiver Mode users have the following options.</w:t>
                  </w:r>
                </w:p>
                <w:p w14:paraId="575215C9" w14:textId="5407722A" w:rsidR="005C4490" w:rsidRDefault="005C4490" w:rsidP="005C4490">
                  <w:pPr>
                    <w:numPr>
                      <w:ilvl w:val="0"/>
                      <w:numId w:val="11"/>
                    </w:numPr>
                  </w:pPr>
                  <w:r>
                    <w:t>Set View Radius</w:t>
                  </w:r>
                </w:p>
                <w:p w14:paraId="3CB3989D" w14:textId="7A1AB68F" w:rsidR="00D65D08" w:rsidRDefault="00D65D08" w:rsidP="005C4490">
                  <w:pPr>
                    <w:numPr>
                      <w:ilvl w:val="0"/>
                      <w:numId w:val="11"/>
                    </w:numPr>
                  </w:pPr>
                  <w:r>
                    <w:t>Select Food Offerings to</w:t>
                  </w:r>
                </w:p>
                <w:p w14:paraId="6DDA797E" w14:textId="320450E4" w:rsidR="00D65D08" w:rsidRDefault="00D65D08" w:rsidP="00D65D08">
                  <w:pPr>
                    <w:ind w:left="720"/>
                  </w:pPr>
                  <w:r>
                    <w:t>receive the offerings location</w:t>
                  </w:r>
                </w:p>
                <w:p w14:paraId="12A5D5D6" w14:textId="64C54547" w:rsidR="005C4490" w:rsidRDefault="005C4490" w:rsidP="005C4490">
                  <w:pPr>
                    <w:numPr>
                      <w:ilvl w:val="0"/>
                      <w:numId w:val="11"/>
                    </w:numPr>
                  </w:pPr>
                  <w:r>
                    <w:t>Sign Out</w:t>
                  </w:r>
                </w:p>
                <w:p w14:paraId="7EFF97D8" w14:textId="0C369272" w:rsidR="005C4490" w:rsidRDefault="005C4490" w:rsidP="005C4490">
                  <w:pPr>
                    <w:numPr>
                      <w:ilvl w:val="0"/>
                      <w:numId w:val="11"/>
                    </w:numPr>
                  </w:pPr>
                  <w:r>
                    <w:t>Change to Giver Mode</w:t>
                  </w:r>
                </w:p>
              </w:txbxContent>
            </v:textbox>
            <w10:wrap type="square"/>
          </v:shape>
        </w:pict>
      </w:r>
    </w:p>
    <w:p w14:paraId="48EFF004" w14:textId="2DD147AA" w:rsidR="005C4490" w:rsidRDefault="005C4490" w:rsidP="000C5F45">
      <w:pPr>
        <w:tabs>
          <w:tab w:val="left" w:pos="3420"/>
        </w:tabs>
      </w:pPr>
      <w:r>
        <w:rPr>
          <w:noProof/>
        </w:rPr>
        <w:pict w14:anchorId="790DD484">
          <v:shape id="_x0000_s1032" type="#_x0000_t202" style="position:absolute;margin-left:41.95pt;margin-top:-.8pt;width:176.6pt;height:76.95pt;z-index: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45F228C2" w14:textId="1534B94A" w:rsidR="005C4490" w:rsidRDefault="005C4490" w:rsidP="005C4490">
                  <w:pPr>
                    <w:jc w:val="center"/>
                  </w:pPr>
                  <w:r>
                    <w:t>Giver Mode</w:t>
                  </w:r>
                  <w:r>
                    <w:t xml:space="preserve"> users have the following options.</w:t>
                  </w:r>
                </w:p>
                <w:p w14:paraId="42C05648" w14:textId="5F069506" w:rsidR="005C4490" w:rsidRDefault="005C4490" w:rsidP="005C4490">
                  <w:pPr>
                    <w:numPr>
                      <w:ilvl w:val="0"/>
                      <w:numId w:val="12"/>
                    </w:numPr>
                    <w:ind w:hanging="1080"/>
                    <w:jc w:val="both"/>
                  </w:pPr>
                  <w:r>
                    <w:t>Post Food Item</w:t>
                  </w:r>
                </w:p>
                <w:p w14:paraId="1A9002D0" w14:textId="04C946B7" w:rsidR="005C4490" w:rsidRDefault="005C4490" w:rsidP="005C4490">
                  <w:pPr>
                    <w:numPr>
                      <w:ilvl w:val="0"/>
                      <w:numId w:val="12"/>
                    </w:numPr>
                    <w:ind w:hanging="1080"/>
                    <w:jc w:val="both"/>
                  </w:pPr>
                  <w:r>
                    <w:t>Sign Out</w:t>
                  </w:r>
                </w:p>
                <w:p w14:paraId="38AA8B7C" w14:textId="78DCDD1E" w:rsidR="005C4490" w:rsidRDefault="005C4490" w:rsidP="005C4490">
                  <w:pPr>
                    <w:numPr>
                      <w:ilvl w:val="0"/>
                      <w:numId w:val="12"/>
                    </w:numPr>
                    <w:ind w:hanging="1080"/>
                    <w:jc w:val="both"/>
                  </w:pPr>
                  <w:r>
                    <w:t>Change to Receiver Mode</w:t>
                  </w:r>
                </w:p>
                <w:p w14:paraId="4C1BB7D7" w14:textId="4F97E10A" w:rsidR="005C4490" w:rsidRDefault="005C4490" w:rsidP="005C4490">
                  <w:pPr>
                    <w:numPr>
                      <w:ilvl w:val="0"/>
                      <w:numId w:val="12"/>
                    </w:numPr>
                    <w:ind w:hanging="1080"/>
                    <w:jc w:val="both"/>
                  </w:pPr>
                  <w:r>
                    <w:t>View Users Posts</w:t>
                  </w:r>
                </w:p>
                <w:p w14:paraId="10A113C7" w14:textId="77777777" w:rsidR="005C4490" w:rsidRDefault="005C4490" w:rsidP="005C4490">
                  <w:pPr>
                    <w:ind w:left="1440"/>
                    <w:jc w:val="both"/>
                  </w:pPr>
                </w:p>
              </w:txbxContent>
            </v:textbox>
            <w10:wrap type="square"/>
          </v:shape>
        </w:pict>
      </w:r>
    </w:p>
    <w:p w14:paraId="66302AF6" w14:textId="77777777" w:rsidR="005C4490" w:rsidRDefault="005C4490" w:rsidP="000C5F45">
      <w:pPr>
        <w:tabs>
          <w:tab w:val="left" w:pos="3420"/>
        </w:tabs>
      </w:pPr>
    </w:p>
    <w:p w14:paraId="7F26CC27" w14:textId="77777777" w:rsidR="005C4490" w:rsidRDefault="005C4490" w:rsidP="000C5F45">
      <w:pPr>
        <w:tabs>
          <w:tab w:val="left" w:pos="3420"/>
        </w:tabs>
      </w:pPr>
    </w:p>
    <w:p w14:paraId="6C4F0416" w14:textId="77777777" w:rsidR="005C4490" w:rsidRDefault="005C4490" w:rsidP="000C5F45">
      <w:pPr>
        <w:tabs>
          <w:tab w:val="left" w:pos="3420"/>
        </w:tabs>
      </w:pPr>
    </w:p>
    <w:p w14:paraId="33215FB5" w14:textId="77777777" w:rsidR="005C4490" w:rsidRDefault="005C4490" w:rsidP="000C5F45">
      <w:pPr>
        <w:tabs>
          <w:tab w:val="left" w:pos="3420"/>
        </w:tabs>
      </w:pPr>
    </w:p>
    <w:p w14:paraId="10E7458A" w14:textId="77777777" w:rsidR="005C4490" w:rsidRDefault="005C4490" w:rsidP="000C5F45">
      <w:pPr>
        <w:tabs>
          <w:tab w:val="left" w:pos="3420"/>
        </w:tabs>
      </w:pPr>
    </w:p>
    <w:p w14:paraId="6C35D98D" w14:textId="77777777" w:rsidR="005C4490" w:rsidRDefault="005C4490" w:rsidP="000C5F45">
      <w:pPr>
        <w:tabs>
          <w:tab w:val="left" w:pos="3420"/>
        </w:tabs>
      </w:pPr>
    </w:p>
    <w:p w14:paraId="266C9F58" w14:textId="77777777" w:rsidR="005C4490" w:rsidRDefault="005C4490" w:rsidP="000C5F45">
      <w:pPr>
        <w:tabs>
          <w:tab w:val="left" w:pos="3420"/>
        </w:tabs>
      </w:pPr>
    </w:p>
    <w:p w14:paraId="4AA0C10A" w14:textId="4022F233" w:rsidR="005C4490" w:rsidRDefault="005C4490" w:rsidP="000C5F45">
      <w:pPr>
        <w:tabs>
          <w:tab w:val="left" w:pos="3420"/>
        </w:tabs>
      </w:pPr>
      <w:r>
        <w:rPr>
          <w:noProof/>
        </w:rPr>
        <w:pict w14:anchorId="790DD484">
          <v:shape id="_x0000_s1033" type="#_x0000_t202" style="position:absolute;margin-left:43.5pt;margin-top:.45pt;width:176.6pt;height:104.55pt;z-index:7;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21BB757" w14:textId="34FBFBCE" w:rsidR="005C4490" w:rsidRDefault="005C4490" w:rsidP="005C4490">
                  <w:pPr>
                    <w:jc w:val="center"/>
                  </w:pPr>
                  <w:r>
                    <w:t>Posting Food displays the following fields.</w:t>
                  </w:r>
                </w:p>
                <w:p w14:paraId="66DDE39F" w14:textId="5BB8B0D4" w:rsidR="005C4490" w:rsidRDefault="005C4490" w:rsidP="005C4490">
                  <w:pPr>
                    <w:numPr>
                      <w:ilvl w:val="0"/>
                      <w:numId w:val="13"/>
                    </w:numPr>
                    <w:ind w:left="360" w:hanging="270"/>
                  </w:pPr>
                  <w:r>
                    <w:t xml:space="preserve">Food </w:t>
                  </w:r>
                  <w:r w:rsidR="00E54B10">
                    <w:t>d</w:t>
                  </w:r>
                  <w:r>
                    <w:t>escription</w:t>
                  </w:r>
                </w:p>
                <w:p w14:paraId="41F7D3E5" w14:textId="074C7B59" w:rsidR="005C4490" w:rsidRDefault="005C4490" w:rsidP="005C4490">
                  <w:pPr>
                    <w:ind w:left="720"/>
                  </w:pPr>
                  <w:r>
                    <w:t>(User Typed)</w:t>
                  </w:r>
                </w:p>
                <w:p w14:paraId="4A50D229" w14:textId="1BA3E80A" w:rsidR="005C4490" w:rsidRDefault="005C4490" w:rsidP="005C4490">
                  <w:pPr>
                    <w:numPr>
                      <w:ilvl w:val="0"/>
                      <w:numId w:val="13"/>
                    </w:numPr>
                    <w:ind w:left="360" w:hanging="270"/>
                  </w:pPr>
                  <w:r>
                    <w:t xml:space="preserve">Number of </w:t>
                  </w:r>
                  <w:r w:rsidR="00E54B10">
                    <w:t>s</w:t>
                  </w:r>
                  <w:r>
                    <w:t>ervings</w:t>
                  </w:r>
                  <w:r w:rsidR="00E54B10">
                    <w:t xml:space="preserve"> available</w:t>
                  </w:r>
                </w:p>
                <w:p w14:paraId="19F95DCF" w14:textId="61F11205" w:rsidR="005C4490" w:rsidRDefault="005C4490" w:rsidP="005C4490">
                  <w:pPr>
                    <w:ind w:left="720"/>
                  </w:pPr>
                  <w:r>
                    <w:t>(Drop Down Menu)</w:t>
                  </w:r>
                  <w:r w:rsidRPr="005C4490">
                    <w:t xml:space="preserve"> </w:t>
                  </w:r>
                </w:p>
                <w:p w14:paraId="0E908281" w14:textId="7BEE8A85" w:rsidR="005C4490" w:rsidRDefault="005C4490" w:rsidP="005C4490">
                  <w:pPr>
                    <w:numPr>
                      <w:ilvl w:val="0"/>
                      <w:numId w:val="13"/>
                    </w:numPr>
                    <w:ind w:left="360" w:hanging="270"/>
                  </w:pPr>
                  <w:r>
                    <w:t xml:space="preserve">Food </w:t>
                  </w:r>
                  <w:r w:rsidR="00E54B10">
                    <w:t>a</w:t>
                  </w:r>
                  <w:r>
                    <w:t xml:space="preserve">vailability </w:t>
                  </w:r>
                  <w:r w:rsidR="00E54B10">
                    <w:t>w</w:t>
                  </w:r>
                  <w:r>
                    <w:t>indow</w:t>
                  </w:r>
                </w:p>
                <w:p w14:paraId="4E3260D8" w14:textId="38C5ADCD" w:rsidR="005C4490" w:rsidRDefault="005C4490" w:rsidP="005C4490">
                  <w:pPr>
                    <w:ind w:left="720"/>
                  </w:pPr>
                  <w:r>
                    <w:t>(Drop Down Menu)</w:t>
                  </w:r>
                  <w:r w:rsidRPr="005C4490">
                    <w:t xml:space="preserve"> </w:t>
                  </w:r>
                </w:p>
                <w:p w14:paraId="7DBA0AAB" w14:textId="3935D476" w:rsidR="005C4490" w:rsidRDefault="005C4490" w:rsidP="005C4490">
                  <w:pPr>
                    <w:numPr>
                      <w:ilvl w:val="0"/>
                      <w:numId w:val="13"/>
                    </w:numPr>
                    <w:ind w:left="360" w:hanging="270"/>
                  </w:pPr>
                  <w:r>
                    <w:t xml:space="preserve">Radius of </w:t>
                  </w:r>
                  <w:r w:rsidR="00E54B10">
                    <w:t>a</w:t>
                  </w:r>
                  <w:r>
                    <w:t>vailability</w:t>
                  </w:r>
                </w:p>
                <w:p w14:paraId="2F8164DB" w14:textId="5F5FAC31" w:rsidR="005C4490" w:rsidRDefault="005C4490" w:rsidP="005C4490">
                  <w:pPr>
                    <w:ind w:left="720"/>
                  </w:pPr>
                  <w:r>
                    <w:t>(Drop Down Menu)</w:t>
                  </w:r>
                </w:p>
              </w:txbxContent>
            </v:textbox>
            <w10:wrap type="square"/>
          </v:shape>
        </w:pict>
      </w:r>
    </w:p>
    <w:p w14:paraId="58311B41" w14:textId="77777777" w:rsidR="005C4490" w:rsidRDefault="005C4490" w:rsidP="000C5F45">
      <w:pPr>
        <w:tabs>
          <w:tab w:val="left" w:pos="3420"/>
        </w:tabs>
      </w:pPr>
    </w:p>
    <w:p w14:paraId="738D470A" w14:textId="77777777" w:rsidR="005C4490" w:rsidRDefault="005C4490" w:rsidP="000C5F45">
      <w:pPr>
        <w:tabs>
          <w:tab w:val="left" w:pos="3420"/>
        </w:tabs>
      </w:pPr>
    </w:p>
    <w:p w14:paraId="153895C9" w14:textId="77777777" w:rsidR="005C4490" w:rsidRDefault="005C4490" w:rsidP="000C5F45">
      <w:pPr>
        <w:tabs>
          <w:tab w:val="left" w:pos="3420"/>
        </w:tabs>
      </w:pPr>
    </w:p>
    <w:p w14:paraId="7355D21E" w14:textId="77777777" w:rsidR="005C4490" w:rsidRDefault="005C4490" w:rsidP="000C5F45">
      <w:pPr>
        <w:tabs>
          <w:tab w:val="left" w:pos="3420"/>
        </w:tabs>
      </w:pPr>
    </w:p>
    <w:p w14:paraId="22E54E6E" w14:textId="77777777" w:rsidR="005C4490" w:rsidRDefault="005C4490" w:rsidP="000C5F45">
      <w:pPr>
        <w:tabs>
          <w:tab w:val="left" w:pos="3420"/>
        </w:tabs>
      </w:pPr>
    </w:p>
    <w:p w14:paraId="72EF9AEC" w14:textId="47CF4538" w:rsidR="005C4490" w:rsidRDefault="005C4490" w:rsidP="000C5F45">
      <w:pPr>
        <w:tabs>
          <w:tab w:val="left" w:pos="3420"/>
        </w:tabs>
      </w:pPr>
    </w:p>
    <w:p w14:paraId="759F460A" w14:textId="7A4EDF85" w:rsidR="005C4490" w:rsidRDefault="005C4490" w:rsidP="000C5F45">
      <w:pPr>
        <w:tabs>
          <w:tab w:val="left" w:pos="3420"/>
        </w:tabs>
      </w:pPr>
    </w:p>
    <w:p w14:paraId="3EE1F51E" w14:textId="7D8546DA" w:rsidR="005C4490" w:rsidRDefault="005C4490" w:rsidP="000C5F45">
      <w:pPr>
        <w:tabs>
          <w:tab w:val="left" w:pos="3420"/>
        </w:tabs>
      </w:pPr>
    </w:p>
    <w:p w14:paraId="7CFC19EB" w14:textId="6E7B4EF8" w:rsidR="005C4490" w:rsidRDefault="005C4490" w:rsidP="000C5F45">
      <w:pPr>
        <w:tabs>
          <w:tab w:val="left" w:pos="3420"/>
        </w:tabs>
      </w:pPr>
    </w:p>
    <w:p w14:paraId="0B917104" w14:textId="65A94FBD" w:rsidR="005C4490" w:rsidRDefault="005C4490" w:rsidP="000C5F45">
      <w:pPr>
        <w:tabs>
          <w:tab w:val="left" w:pos="3420"/>
        </w:tabs>
      </w:pPr>
    </w:p>
    <w:p w14:paraId="2B64E2B9" w14:textId="585A9D9C" w:rsidR="005C4490" w:rsidRDefault="005C4490" w:rsidP="000C5F45">
      <w:pPr>
        <w:tabs>
          <w:tab w:val="left" w:pos="3420"/>
        </w:tabs>
      </w:pPr>
    </w:p>
    <w:p w14:paraId="275D51AD" w14:textId="421311D2" w:rsidR="005C4490" w:rsidRDefault="005C4490" w:rsidP="000C5F45">
      <w:pPr>
        <w:tabs>
          <w:tab w:val="left" w:pos="3420"/>
        </w:tabs>
      </w:pPr>
    </w:p>
    <w:p w14:paraId="709F7310" w14:textId="300E1B7C" w:rsidR="005C4490" w:rsidRDefault="005C4490" w:rsidP="000C5F45">
      <w:pPr>
        <w:tabs>
          <w:tab w:val="left" w:pos="3420"/>
        </w:tabs>
      </w:pPr>
    </w:p>
    <w:p w14:paraId="28412277" w14:textId="6E96C7B1" w:rsidR="005C4490" w:rsidRDefault="005C4490" w:rsidP="000C5F45">
      <w:pPr>
        <w:tabs>
          <w:tab w:val="left" w:pos="3420"/>
        </w:tabs>
      </w:pPr>
      <w:r>
        <w:t>Sample User Interaction.</w:t>
      </w:r>
    </w:p>
    <w:p w14:paraId="032B01A5" w14:textId="221D6EA0" w:rsidR="005C4490" w:rsidRDefault="005C4490" w:rsidP="000C5F45">
      <w:pPr>
        <w:tabs>
          <w:tab w:val="left" w:pos="3420"/>
        </w:tabs>
      </w:pPr>
    </w:p>
    <w:p w14:paraId="5E29A89F" w14:textId="0D2BFF15" w:rsidR="005C4490" w:rsidRDefault="005C4490" w:rsidP="005C4490">
      <w:pPr>
        <w:numPr>
          <w:ilvl w:val="0"/>
          <w:numId w:val="14"/>
        </w:numPr>
      </w:pPr>
      <w:r>
        <w:t xml:space="preserve">Kate signs into the web application “Food </w:t>
      </w:r>
      <w:proofErr w:type="gramStart"/>
      <w:r>
        <w:t>From</w:t>
      </w:r>
      <w:proofErr w:type="gramEnd"/>
      <w:r>
        <w:t xml:space="preserve"> Friends”</w:t>
      </w:r>
    </w:p>
    <w:p w14:paraId="6BE5737C" w14:textId="19D614AF" w:rsidR="005C4490" w:rsidRDefault="005C4490" w:rsidP="005C4490">
      <w:pPr>
        <w:numPr>
          <w:ilvl w:val="0"/>
          <w:numId w:val="14"/>
        </w:numPr>
      </w:pPr>
      <w:r>
        <w:t>Kate selected Giver Mode</w:t>
      </w:r>
    </w:p>
    <w:p w14:paraId="44E435D8" w14:textId="58DFF719" w:rsidR="005C4490" w:rsidRDefault="005C4490" w:rsidP="005C4490">
      <w:pPr>
        <w:numPr>
          <w:ilvl w:val="0"/>
          <w:numId w:val="14"/>
        </w:numPr>
      </w:pPr>
      <w:r>
        <w:t>Kate Selects Post Food Item</w:t>
      </w:r>
    </w:p>
    <w:p w14:paraId="23176D06" w14:textId="3DB8C30C" w:rsidR="005C4490" w:rsidRDefault="005C4490" w:rsidP="005C4490">
      <w:pPr>
        <w:numPr>
          <w:ilvl w:val="0"/>
          <w:numId w:val="14"/>
        </w:numPr>
      </w:pPr>
      <w:r>
        <w:t>Kate Enters the following information</w:t>
      </w:r>
    </w:p>
    <w:p w14:paraId="741F65F8" w14:textId="537D71E5" w:rsidR="005C4490" w:rsidRDefault="00E54B10" w:rsidP="005C4490">
      <w:pPr>
        <w:numPr>
          <w:ilvl w:val="1"/>
          <w:numId w:val="14"/>
        </w:numPr>
      </w:pPr>
      <w:r>
        <w:t>Food Description:  Meat Free Chili</w:t>
      </w:r>
    </w:p>
    <w:p w14:paraId="0E874958" w14:textId="471D83BE" w:rsidR="00E54B10" w:rsidRDefault="00E54B10" w:rsidP="005C4490">
      <w:pPr>
        <w:numPr>
          <w:ilvl w:val="1"/>
          <w:numId w:val="14"/>
        </w:numPr>
      </w:pPr>
      <w:r>
        <w:t>Number of Servings</w:t>
      </w:r>
      <w:r w:rsidR="00D65D08">
        <w:t xml:space="preserve"> Available: 5 (from drop down menu)</w:t>
      </w:r>
    </w:p>
    <w:p w14:paraId="3B7C077E" w14:textId="78164E04" w:rsidR="00D65D08" w:rsidRDefault="00D65D08" w:rsidP="005C4490">
      <w:pPr>
        <w:numPr>
          <w:ilvl w:val="1"/>
          <w:numId w:val="14"/>
        </w:numPr>
      </w:pPr>
      <w:r>
        <w:t xml:space="preserve">Food availability window: </w:t>
      </w:r>
      <w:r>
        <w:t xml:space="preserve">3 hours </w:t>
      </w:r>
      <w:r>
        <w:t>(from drop down menu)</w:t>
      </w:r>
    </w:p>
    <w:p w14:paraId="2FD6F32D" w14:textId="53667563" w:rsidR="00D65D08" w:rsidRDefault="00D65D08" w:rsidP="00D65D08">
      <w:pPr>
        <w:numPr>
          <w:ilvl w:val="1"/>
          <w:numId w:val="14"/>
        </w:numPr>
      </w:pPr>
      <w:r>
        <w:lastRenderedPageBreak/>
        <w:t>Radius of availabilit</w:t>
      </w:r>
      <w:r>
        <w:t>y</w:t>
      </w:r>
      <w:r>
        <w:t xml:space="preserve">: </w:t>
      </w:r>
      <w:r>
        <w:t>10 miles (</w:t>
      </w:r>
      <w:r>
        <w:t>from drop down menu)</w:t>
      </w:r>
    </w:p>
    <w:p w14:paraId="0F01FEB7" w14:textId="1CB22AE4" w:rsidR="00D65D08" w:rsidRDefault="00D65D08" w:rsidP="00D65D08">
      <w:pPr>
        <w:numPr>
          <w:ilvl w:val="0"/>
          <w:numId w:val="14"/>
        </w:numPr>
      </w:pPr>
      <w:r>
        <w:t>Kate clicks the post button</w:t>
      </w:r>
    </w:p>
    <w:p w14:paraId="7A2421B9" w14:textId="217DC9C3" w:rsidR="00D65D08" w:rsidRDefault="00D65D08" w:rsidP="00D65D08">
      <w:pPr>
        <w:numPr>
          <w:ilvl w:val="0"/>
          <w:numId w:val="14"/>
        </w:numPr>
      </w:pPr>
      <w:r>
        <w:t>John signs into the application</w:t>
      </w:r>
    </w:p>
    <w:p w14:paraId="71B2059E" w14:textId="2DA970EE" w:rsidR="00D65D08" w:rsidRDefault="00D65D08" w:rsidP="00D65D08">
      <w:pPr>
        <w:numPr>
          <w:ilvl w:val="0"/>
          <w:numId w:val="14"/>
        </w:numPr>
      </w:pPr>
      <w:r>
        <w:t>John selects Receiver Mode</w:t>
      </w:r>
    </w:p>
    <w:p w14:paraId="585E1FEB" w14:textId="330EDA88" w:rsidR="00D65D08" w:rsidRDefault="00D65D08" w:rsidP="00D65D08">
      <w:pPr>
        <w:numPr>
          <w:ilvl w:val="0"/>
          <w:numId w:val="14"/>
        </w:numPr>
      </w:pPr>
      <w:r>
        <w:t>John sees Kates nearby post as he is located 2 miles away.</w:t>
      </w:r>
    </w:p>
    <w:p w14:paraId="5BE256B1" w14:textId="274BABD1" w:rsidR="00D65D08" w:rsidRDefault="00D65D08" w:rsidP="00D65D08">
      <w:pPr>
        <w:numPr>
          <w:ilvl w:val="0"/>
          <w:numId w:val="14"/>
        </w:numPr>
      </w:pPr>
      <w:r>
        <w:t>John selects Kates post via a pin on his local map.</w:t>
      </w:r>
    </w:p>
    <w:p w14:paraId="1D0B3D81" w14:textId="1D154CCE" w:rsidR="00D65D08" w:rsidRDefault="00D65D08" w:rsidP="00D65D08">
      <w:pPr>
        <w:numPr>
          <w:ilvl w:val="0"/>
          <w:numId w:val="14"/>
        </w:numPr>
      </w:pPr>
      <w:r>
        <w:t>John receives the location of Kates offering and is able to input the location into a mapping application of his choice</w:t>
      </w:r>
    </w:p>
    <w:p w14:paraId="55304A7C" w14:textId="512D8892" w:rsidR="00D65D08" w:rsidRDefault="00D65D08" w:rsidP="00D65D08">
      <w:pPr>
        <w:numPr>
          <w:ilvl w:val="0"/>
          <w:numId w:val="14"/>
        </w:numPr>
      </w:pPr>
      <w:r>
        <w:t>Internally the application links John and Kate, allowing them to rate the interaction.</w:t>
      </w:r>
    </w:p>
    <w:p w14:paraId="0E705720" w14:textId="06CB1ED3" w:rsidR="005C4490" w:rsidRDefault="005C4490" w:rsidP="000C5F45">
      <w:pPr>
        <w:tabs>
          <w:tab w:val="left" w:pos="3420"/>
        </w:tabs>
      </w:pPr>
      <w:bookmarkStart w:id="8" w:name="_GoBack"/>
      <w:bookmarkEnd w:id="8"/>
    </w:p>
    <w:p w14:paraId="396A40F8" w14:textId="3C4B4C66" w:rsidR="005C4490" w:rsidRDefault="005C4490" w:rsidP="000C5F45">
      <w:pPr>
        <w:tabs>
          <w:tab w:val="left" w:pos="3420"/>
        </w:tabs>
      </w:pPr>
    </w:p>
    <w:p w14:paraId="2FBECAE2" w14:textId="457A142C" w:rsidR="005C4490" w:rsidRDefault="005C4490" w:rsidP="000C5F45">
      <w:pPr>
        <w:tabs>
          <w:tab w:val="left" w:pos="3420"/>
        </w:tabs>
      </w:pPr>
    </w:p>
    <w:p w14:paraId="7764AE2D" w14:textId="6C7AFE83" w:rsidR="005C4490" w:rsidRDefault="005C4490" w:rsidP="000C5F45">
      <w:pPr>
        <w:tabs>
          <w:tab w:val="left" w:pos="3420"/>
        </w:tabs>
      </w:pPr>
    </w:p>
    <w:p w14:paraId="4582E5B2" w14:textId="49B2AC1D" w:rsidR="005C4490" w:rsidRDefault="005C4490" w:rsidP="000C5F45">
      <w:pPr>
        <w:tabs>
          <w:tab w:val="left" w:pos="3420"/>
        </w:tabs>
      </w:pPr>
    </w:p>
    <w:p w14:paraId="6681B531" w14:textId="1910FEC8" w:rsidR="005C4490" w:rsidRDefault="005C4490" w:rsidP="000C5F45">
      <w:pPr>
        <w:tabs>
          <w:tab w:val="left" w:pos="3420"/>
        </w:tabs>
      </w:pPr>
    </w:p>
    <w:p w14:paraId="3C0AFA4D" w14:textId="0C3125EE" w:rsidR="005C4490" w:rsidRDefault="005C4490" w:rsidP="000C5F45">
      <w:pPr>
        <w:tabs>
          <w:tab w:val="left" w:pos="3420"/>
        </w:tabs>
      </w:pPr>
    </w:p>
    <w:p w14:paraId="5488D9A7" w14:textId="2112AC5E" w:rsidR="005C4490" w:rsidRDefault="005C4490" w:rsidP="000C5F45">
      <w:pPr>
        <w:tabs>
          <w:tab w:val="left" w:pos="3420"/>
        </w:tabs>
      </w:pPr>
    </w:p>
    <w:p w14:paraId="646B5DAD" w14:textId="05F59349" w:rsidR="005C4490" w:rsidRDefault="005C4490" w:rsidP="000C5F45">
      <w:pPr>
        <w:tabs>
          <w:tab w:val="left" w:pos="3420"/>
        </w:tabs>
      </w:pPr>
    </w:p>
    <w:p w14:paraId="39201E67" w14:textId="203B28D1" w:rsidR="005C4490" w:rsidRDefault="005C4490" w:rsidP="000C5F45">
      <w:pPr>
        <w:tabs>
          <w:tab w:val="left" w:pos="3420"/>
        </w:tabs>
      </w:pPr>
    </w:p>
    <w:p w14:paraId="189993C6" w14:textId="56C6CF19" w:rsidR="005C4490" w:rsidRDefault="005C4490" w:rsidP="000C5F45">
      <w:pPr>
        <w:tabs>
          <w:tab w:val="left" w:pos="3420"/>
        </w:tabs>
      </w:pPr>
    </w:p>
    <w:p w14:paraId="2403C674" w14:textId="3FE117D9" w:rsidR="005C4490" w:rsidRDefault="005C4490" w:rsidP="000C5F45">
      <w:pPr>
        <w:tabs>
          <w:tab w:val="left" w:pos="3420"/>
        </w:tabs>
      </w:pPr>
    </w:p>
    <w:p w14:paraId="395CB327" w14:textId="3451B869" w:rsidR="005C4490" w:rsidRDefault="005C4490" w:rsidP="000C5F45">
      <w:pPr>
        <w:tabs>
          <w:tab w:val="left" w:pos="3420"/>
        </w:tabs>
      </w:pPr>
    </w:p>
    <w:p w14:paraId="3E1C546F" w14:textId="5FDFFA51" w:rsidR="005C4490" w:rsidRDefault="005C4490" w:rsidP="000C5F45">
      <w:pPr>
        <w:tabs>
          <w:tab w:val="left" w:pos="3420"/>
        </w:tabs>
      </w:pPr>
    </w:p>
    <w:p w14:paraId="2E92E705" w14:textId="54B56C61" w:rsidR="005C4490" w:rsidRDefault="005C4490" w:rsidP="000C5F45">
      <w:pPr>
        <w:tabs>
          <w:tab w:val="left" w:pos="3420"/>
        </w:tabs>
      </w:pPr>
    </w:p>
    <w:p w14:paraId="4F0B9C9B" w14:textId="0B83B835" w:rsidR="005C4490" w:rsidRDefault="005C4490" w:rsidP="000C5F45">
      <w:pPr>
        <w:tabs>
          <w:tab w:val="left" w:pos="3420"/>
        </w:tabs>
      </w:pPr>
    </w:p>
    <w:p w14:paraId="573E912F" w14:textId="1654A04D" w:rsidR="005C4490" w:rsidRDefault="005C4490" w:rsidP="000C5F45">
      <w:pPr>
        <w:tabs>
          <w:tab w:val="left" w:pos="3420"/>
        </w:tabs>
      </w:pPr>
    </w:p>
    <w:p w14:paraId="479676D9" w14:textId="725A4A9B" w:rsidR="005C4490" w:rsidRDefault="005C4490" w:rsidP="000C5F45">
      <w:pPr>
        <w:tabs>
          <w:tab w:val="left" w:pos="3420"/>
        </w:tabs>
      </w:pPr>
    </w:p>
    <w:p w14:paraId="0CED0C1B" w14:textId="7CF61B95" w:rsidR="005C4490" w:rsidRDefault="005C4490" w:rsidP="000C5F45">
      <w:pPr>
        <w:tabs>
          <w:tab w:val="left" w:pos="3420"/>
        </w:tabs>
      </w:pPr>
    </w:p>
    <w:p w14:paraId="088D10AE" w14:textId="26C585E8" w:rsidR="005C4490" w:rsidRDefault="005C4490" w:rsidP="000C5F45">
      <w:pPr>
        <w:tabs>
          <w:tab w:val="left" w:pos="3420"/>
        </w:tabs>
      </w:pPr>
    </w:p>
    <w:p w14:paraId="02AECC95" w14:textId="06EB258E" w:rsidR="005C4490" w:rsidRDefault="005C4490" w:rsidP="000C5F45">
      <w:pPr>
        <w:tabs>
          <w:tab w:val="left" w:pos="3420"/>
        </w:tabs>
      </w:pPr>
    </w:p>
    <w:p w14:paraId="060C7FA0" w14:textId="2888C8BA" w:rsidR="005C4490" w:rsidRDefault="005C4490" w:rsidP="000C5F45">
      <w:pPr>
        <w:tabs>
          <w:tab w:val="left" w:pos="3420"/>
        </w:tabs>
      </w:pPr>
    </w:p>
    <w:p w14:paraId="22894737" w14:textId="077DCC0C" w:rsidR="005C4490" w:rsidRDefault="005C4490" w:rsidP="000C5F45">
      <w:pPr>
        <w:tabs>
          <w:tab w:val="left" w:pos="3420"/>
        </w:tabs>
      </w:pPr>
    </w:p>
    <w:p w14:paraId="00098B48" w14:textId="0930EF00" w:rsidR="005C4490" w:rsidRDefault="005C4490" w:rsidP="000C5F45">
      <w:pPr>
        <w:tabs>
          <w:tab w:val="left" w:pos="3420"/>
        </w:tabs>
      </w:pPr>
    </w:p>
    <w:p w14:paraId="354D7C10" w14:textId="789D479F" w:rsidR="005C4490" w:rsidRDefault="005C4490" w:rsidP="000C5F45">
      <w:pPr>
        <w:tabs>
          <w:tab w:val="left" w:pos="3420"/>
        </w:tabs>
      </w:pPr>
    </w:p>
    <w:p w14:paraId="44D19646" w14:textId="377ECA7B" w:rsidR="005C4490" w:rsidRDefault="005C4490" w:rsidP="000C5F45">
      <w:pPr>
        <w:tabs>
          <w:tab w:val="left" w:pos="3420"/>
        </w:tabs>
      </w:pPr>
    </w:p>
    <w:p w14:paraId="162A9C5D" w14:textId="7BBD60CA" w:rsidR="005C4490" w:rsidRDefault="005C4490" w:rsidP="000C5F45">
      <w:pPr>
        <w:tabs>
          <w:tab w:val="left" w:pos="3420"/>
        </w:tabs>
      </w:pPr>
    </w:p>
    <w:p w14:paraId="2B3730C0" w14:textId="7F5609E4" w:rsidR="005C4490" w:rsidRDefault="005C4490" w:rsidP="000C5F45">
      <w:pPr>
        <w:tabs>
          <w:tab w:val="left" w:pos="3420"/>
        </w:tabs>
      </w:pPr>
    </w:p>
    <w:p w14:paraId="22C66F5C" w14:textId="31AAD5E5" w:rsidR="005C4490" w:rsidRDefault="005C4490" w:rsidP="000C5F45">
      <w:pPr>
        <w:tabs>
          <w:tab w:val="left" w:pos="3420"/>
        </w:tabs>
      </w:pPr>
    </w:p>
    <w:p w14:paraId="01DC71E2" w14:textId="0109ADB8" w:rsidR="005C4490" w:rsidRDefault="005C4490" w:rsidP="000C5F45">
      <w:pPr>
        <w:tabs>
          <w:tab w:val="left" w:pos="3420"/>
        </w:tabs>
      </w:pPr>
    </w:p>
    <w:p w14:paraId="6B5A0B50" w14:textId="7870F7FC" w:rsidR="005C4490" w:rsidRDefault="005C4490" w:rsidP="000C5F45">
      <w:pPr>
        <w:tabs>
          <w:tab w:val="left" w:pos="3420"/>
        </w:tabs>
      </w:pPr>
    </w:p>
    <w:p w14:paraId="20E67C5B" w14:textId="453D61A3" w:rsidR="005C4490" w:rsidRDefault="005C4490" w:rsidP="000C5F45">
      <w:pPr>
        <w:tabs>
          <w:tab w:val="left" w:pos="3420"/>
        </w:tabs>
      </w:pPr>
    </w:p>
    <w:p w14:paraId="5ED774FE" w14:textId="0AB018C1" w:rsidR="005C4490" w:rsidRDefault="005C4490" w:rsidP="000C5F45">
      <w:pPr>
        <w:tabs>
          <w:tab w:val="left" w:pos="3420"/>
        </w:tabs>
      </w:pPr>
    </w:p>
    <w:p w14:paraId="20B26DD8" w14:textId="782CC71D" w:rsidR="005C4490" w:rsidRDefault="005C4490" w:rsidP="000C5F45">
      <w:pPr>
        <w:tabs>
          <w:tab w:val="left" w:pos="3420"/>
        </w:tabs>
      </w:pPr>
    </w:p>
    <w:p w14:paraId="68DFA6F5" w14:textId="6714F5EB" w:rsidR="005C4490" w:rsidRDefault="005C4490" w:rsidP="000C5F45">
      <w:pPr>
        <w:tabs>
          <w:tab w:val="left" w:pos="3420"/>
        </w:tabs>
      </w:pPr>
    </w:p>
    <w:p w14:paraId="2A2B2E4F" w14:textId="559C62CA" w:rsidR="005C4490" w:rsidRDefault="005C4490" w:rsidP="000C5F45">
      <w:pPr>
        <w:tabs>
          <w:tab w:val="left" w:pos="3420"/>
        </w:tabs>
      </w:pPr>
    </w:p>
    <w:p w14:paraId="6B86D445" w14:textId="2E8A42B2" w:rsidR="005C4490" w:rsidRDefault="005C4490" w:rsidP="000C5F45">
      <w:pPr>
        <w:tabs>
          <w:tab w:val="left" w:pos="3420"/>
        </w:tabs>
      </w:pPr>
    </w:p>
    <w:p w14:paraId="092D623C" w14:textId="2D1E5AC9" w:rsidR="005C4490" w:rsidRDefault="005C4490" w:rsidP="000C5F45">
      <w:pPr>
        <w:tabs>
          <w:tab w:val="left" w:pos="3420"/>
        </w:tabs>
      </w:pPr>
    </w:p>
    <w:p w14:paraId="008D9356" w14:textId="77777777" w:rsidR="005C4490" w:rsidRDefault="005C4490" w:rsidP="000C5F45">
      <w:pPr>
        <w:tabs>
          <w:tab w:val="left" w:pos="3420"/>
        </w:tabs>
      </w:pPr>
    </w:p>
    <w:p w14:paraId="417AEBF6" w14:textId="2A8EC4A8" w:rsidR="002B3369" w:rsidRDefault="002B3369" w:rsidP="000C5F45">
      <w:pPr>
        <w:tabs>
          <w:tab w:val="left" w:pos="3420"/>
        </w:tabs>
      </w:pPr>
      <w:r>
        <w:lastRenderedPageBreak/>
        <w:t xml:space="preserve">Recourses </w:t>
      </w:r>
    </w:p>
    <w:p w14:paraId="26E6184B" w14:textId="77777777" w:rsidR="000D5110" w:rsidRDefault="000D5110" w:rsidP="000C5F45">
      <w:pPr>
        <w:tabs>
          <w:tab w:val="left" w:pos="3420"/>
        </w:tabs>
      </w:pPr>
    </w:p>
    <w:p w14:paraId="59B7934A" w14:textId="331FF536" w:rsidR="002B3369" w:rsidRDefault="000D5110" w:rsidP="000C5F45">
      <w:pPr>
        <w:tabs>
          <w:tab w:val="left" w:pos="3420"/>
        </w:tabs>
      </w:pPr>
      <w:r>
        <w:t xml:space="preserve">Food Waste FAQs. (n.d.). Retrieved October 31, 2019, from </w:t>
      </w:r>
      <w:r w:rsidRPr="000D5110">
        <w:t>https://www.usda.gov/foodwaste/faqs</w:t>
      </w:r>
      <w:r>
        <w:t>.</w:t>
      </w:r>
    </w:p>
    <w:p w14:paraId="7F1D1E4B" w14:textId="77777777" w:rsidR="000D5110" w:rsidRDefault="000D5110" w:rsidP="000C5F45">
      <w:pPr>
        <w:tabs>
          <w:tab w:val="left" w:pos="3420"/>
        </w:tabs>
      </w:pPr>
    </w:p>
    <w:p w14:paraId="067098C9" w14:textId="77777777" w:rsidR="000D5110" w:rsidRDefault="000D5110" w:rsidP="000C5F45">
      <w:pPr>
        <w:tabs>
          <w:tab w:val="left" w:pos="3420"/>
        </w:tabs>
      </w:pPr>
      <w:r>
        <w:t xml:space="preserve">Frequency of Food Insecurity. (n.d.). Retrieved October 31, 2019, from  </w:t>
      </w:r>
    </w:p>
    <w:p w14:paraId="4B5C3AAD" w14:textId="47E4608E" w:rsidR="000D5110" w:rsidRDefault="000D5110" w:rsidP="000D5110">
      <w:pPr>
        <w:ind w:left="705"/>
      </w:pPr>
      <w:r>
        <w:t>h</w:t>
      </w:r>
      <w:r w:rsidRPr="000D5110">
        <w:t>ttps://www.ers.usda.gov/topics/food-nutrition-assistance/food-security-in-the-us/frequency-of-f</w:t>
      </w:r>
      <w:r>
        <w:t>ood-insecurity/.</w:t>
      </w:r>
    </w:p>
    <w:sectPr w:rsidR="000D5110" w:rsidSect="008A0D2D">
      <w:headerReference w:type="even" r:id="rId10"/>
      <w:headerReference w:type="default" r:id="rId11"/>
      <w:footerReference w:type="default" r:id="rId12"/>
      <w:headerReference w:type="first" r:id="rId13"/>
      <w:pgSz w:w="12242" w:h="15842" w:code="1"/>
      <w:pgMar w:top="720" w:right="1080" w:bottom="720" w:left="1080" w:header="936"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5D675" w14:textId="77777777" w:rsidR="00CD5B96" w:rsidRDefault="00CD5B96">
      <w:r>
        <w:separator/>
      </w:r>
    </w:p>
  </w:endnote>
  <w:endnote w:type="continuationSeparator" w:id="0">
    <w:p w14:paraId="7E578FE1" w14:textId="77777777" w:rsidR="00CD5B96" w:rsidRDefault="00CD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41D0E" w14:textId="77777777" w:rsidR="00954008" w:rsidRDefault="00954008" w:rsidP="0096485E">
    <w:pPr>
      <w:pStyle w:val="Footer"/>
      <w:tabs>
        <w:tab w:val="clear" w:pos="9360"/>
        <w:tab w:val="right" w:pos="9900"/>
      </w:tabs>
      <w:rPr>
        <w:rStyle w:val="PageNumber"/>
      </w:rPr>
    </w:pPr>
    <w:r>
      <w:rPr>
        <w:szCs w:val="16"/>
      </w:rPr>
      <w:t>AMC-PMO-308</w:t>
    </w:r>
    <w:r>
      <w:rPr>
        <w:szCs w:val="16"/>
      </w:rPr>
      <w:tab/>
    </w:r>
    <w:r>
      <w:rPr>
        <w:szCs w:val="16"/>
      </w:rPr>
      <w:tab/>
      <w:t xml:space="preserve">Page </w:t>
    </w:r>
    <w:r>
      <w:rPr>
        <w:rStyle w:val="PageNumber"/>
      </w:rPr>
      <w:fldChar w:fldCharType="begin"/>
    </w:r>
    <w:r>
      <w:rPr>
        <w:rStyle w:val="PageNumber"/>
      </w:rPr>
      <w:instrText xml:space="preserve"> PAGE </w:instrText>
    </w:r>
    <w:r>
      <w:rPr>
        <w:rStyle w:val="PageNumber"/>
      </w:rPr>
      <w:fldChar w:fldCharType="separate"/>
    </w:r>
    <w:r w:rsidR="00FE415D">
      <w:rPr>
        <w:rStyle w:val="PageNumber"/>
        <w:noProof/>
      </w:rPr>
      <w:t>2</w:t>
    </w:r>
    <w:r>
      <w:rPr>
        <w:rStyle w:val="PageNumber"/>
      </w:rPr>
      <w:fldChar w:fldCharType="end"/>
    </w:r>
    <w:r>
      <w:rPr>
        <w:rStyle w:val="PageNumber"/>
      </w:rPr>
      <w:t xml:space="preserve"> of 2</w:t>
    </w:r>
  </w:p>
  <w:p w14:paraId="02AB7DCD" w14:textId="77777777" w:rsidR="00954008" w:rsidRPr="0096485E" w:rsidRDefault="00954008" w:rsidP="0096485E">
    <w:pPr>
      <w:pStyle w:val="Footer"/>
      <w:tabs>
        <w:tab w:val="clear" w:pos="9360"/>
        <w:tab w:val="right" w:pos="9900"/>
      </w:tabs>
      <w:rPr>
        <w:szCs w:val="16"/>
      </w:rPr>
    </w:pPr>
    <w:r>
      <w:rPr>
        <w:rStyle w:val="PageNumber"/>
      </w:rPr>
      <w:t>(03-10-09)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463C2" w14:textId="77777777" w:rsidR="00CD5B96" w:rsidRDefault="00CD5B96">
      <w:r>
        <w:separator/>
      </w:r>
    </w:p>
  </w:footnote>
  <w:footnote w:type="continuationSeparator" w:id="0">
    <w:p w14:paraId="71D097B8" w14:textId="77777777" w:rsidR="00CD5B96" w:rsidRDefault="00CD5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7C605" w14:textId="77777777" w:rsidR="00954008" w:rsidRDefault="009540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104E1" w14:textId="77777777" w:rsidR="00954008" w:rsidRDefault="009540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A2A39" w14:textId="77777777" w:rsidR="00954008" w:rsidRDefault="00954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1A2FBD"/>
    <w:multiLevelType w:val="hybridMultilevel"/>
    <w:tmpl w:val="53345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B283F2D"/>
    <w:multiLevelType w:val="multilevel"/>
    <w:tmpl w:val="A9AE1BF8"/>
    <w:lvl w:ilvl="0">
      <w:start w:val="1"/>
      <w:numFmt w:val="bullet"/>
      <w:lvlText w:val="o"/>
      <w:lvlJc w:val="left"/>
      <w:pPr>
        <w:tabs>
          <w:tab w:val="num" w:pos="1080"/>
        </w:tabs>
        <w:ind w:left="1080" w:hanging="360"/>
      </w:pPr>
      <w:rPr>
        <w:rFonts w:ascii="Courier New" w:hAnsi="Courier New" w:cs="Courier New" w:hint="default"/>
        <w:color w:val="auto"/>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E7F2950"/>
    <w:multiLevelType w:val="hybridMultilevel"/>
    <w:tmpl w:val="2AC63AEE"/>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8CC6018"/>
    <w:multiLevelType w:val="hybridMultilevel"/>
    <w:tmpl w:val="697E907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36CD1A9A"/>
    <w:multiLevelType w:val="hybridMultilevel"/>
    <w:tmpl w:val="65B2F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665F4F"/>
    <w:multiLevelType w:val="hybridMultilevel"/>
    <w:tmpl w:val="2FFC4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8829F9"/>
    <w:multiLevelType w:val="hybridMultilevel"/>
    <w:tmpl w:val="EBCED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7BD154B1"/>
    <w:multiLevelType w:val="hybridMultilevel"/>
    <w:tmpl w:val="8DF472F6"/>
    <w:lvl w:ilvl="0" w:tplc="04090001">
      <w:start w:val="1"/>
      <w:numFmt w:val="bullet"/>
      <w:lvlText w:val=""/>
      <w:lvlJc w:val="left"/>
      <w:pPr>
        <w:tabs>
          <w:tab w:val="num" w:pos="1428"/>
        </w:tabs>
        <w:ind w:left="1428" w:hanging="360"/>
      </w:pPr>
      <w:rPr>
        <w:rFonts w:ascii="Symbol" w:hAnsi="Symbol" w:hint="default"/>
      </w:rPr>
    </w:lvl>
    <w:lvl w:ilvl="1" w:tplc="04090003">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7F3570A1"/>
    <w:multiLevelType w:val="hybridMultilevel"/>
    <w:tmpl w:val="43685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1"/>
  </w:num>
  <w:num w:numId="6">
    <w:abstractNumId w:val="8"/>
  </w:num>
  <w:num w:numId="7">
    <w:abstractNumId w:val="3"/>
  </w:num>
  <w:num w:numId="8">
    <w:abstractNumId w:val="12"/>
  </w:num>
  <w:num w:numId="9">
    <w:abstractNumId w:val="7"/>
  </w:num>
  <w:num w:numId="10">
    <w:abstractNumId w:val="4"/>
  </w:num>
  <w:num w:numId="11">
    <w:abstractNumId w:val="1"/>
  </w:num>
  <w:num w:numId="12">
    <w:abstractNumId w:val="9"/>
  </w:num>
  <w:num w:numId="13">
    <w:abstractNumId w:val="10"/>
  </w:num>
  <w:num w:numId="1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3C29"/>
    <w:rsid w:val="00001783"/>
    <w:rsid w:val="00003A2C"/>
    <w:rsid w:val="00003F11"/>
    <w:rsid w:val="000131AE"/>
    <w:rsid w:val="000171AD"/>
    <w:rsid w:val="0001770A"/>
    <w:rsid w:val="00026C6B"/>
    <w:rsid w:val="00030210"/>
    <w:rsid w:val="000375A2"/>
    <w:rsid w:val="000425EC"/>
    <w:rsid w:val="000509EA"/>
    <w:rsid w:val="00055B00"/>
    <w:rsid w:val="0005622B"/>
    <w:rsid w:val="00061B62"/>
    <w:rsid w:val="00066731"/>
    <w:rsid w:val="000703B7"/>
    <w:rsid w:val="00072011"/>
    <w:rsid w:val="0007422E"/>
    <w:rsid w:val="000852D2"/>
    <w:rsid w:val="00087E50"/>
    <w:rsid w:val="000927F6"/>
    <w:rsid w:val="000933AF"/>
    <w:rsid w:val="0009403D"/>
    <w:rsid w:val="000A5946"/>
    <w:rsid w:val="000A73F7"/>
    <w:rsid w:val="000B0E3F"/>
    <w:rsid w:val="000B3C29"/>
    <w:rsid w:val="000B6273"/>
    <w:rsid w:val="000B627D"/>
    <w:rsid w:val="000B7723"/>
    <w:rsid w:val="000C072C"/>
    <w:rsid w:val="000C5F45"/>
    <w:rsid w:val="000D5110"/>
    <w:rsid w:val="000E2889"/>
    <w:rsid w:val="000E579B"/>
    <w:rsid w:val="000F23E2"/>
    <w:rsid w:val="000F2C9D"/>
    <w:rsid w:val="000F2F52"/>
    <w:rsid w:val="000F4964"/>
    <w:rsid w:val="000F4A39"/>
    <w:rsid w:val="00104136"/>
    <w:rsid w:val="00104CAF"/>
    <w:rsid w:val="001055E0"/>
    <w:rsid w:val="00107958"/>
    <w:rsid w:val="00113210"/>
    <w:rsid w:val="001170CE"/>
    <w:rsid w:val="00117AFC"/>
    <w:rsid w:val="001226BB"/>
    <w:rsid w:val="001265EC"/>
    <w:rsid w:val="00132E74"/>
    <w:rsid w:val="00141C3F"/>
    <w:rsid w:val="001428D9"/>
    <w:rsid w:val="00146C61"/>
    <w:rsid w:val="0015401B"/>
    <w:rsid w:val="00156569"/>
    <w:rsid w:val="00157780"/>
    <w:rsid w:val="001648B8"/>
    <w:rsid w:val="00174B0C"/>
    <w:rsid w:val="00182407"/>
    <w:rsid w:val="001843DD"/>
    <w:rsid w:val="00184431"/>
    <w:rsid w:val="00191147"/>
    <w:rsid w:val="001914EB"/>
    <w:rsid w:val="0019304B"/>
    <w:rsid w:val="0019748E"/>
    <w:rsid w:val="001B19F5"/>
    <w:rsid w:val="001B1D3F"/>
    <w:rsid w:val="001B27EC"/>
    <w:rsid w:val="001B29C9"/>
    <w:rsid w:val="001B6634"/>
    <w:rsid w:val="001B6C69"/>
    <w:rsid w:val="001E3504"/>
    <w:rsid w:val="001E6EF2"/>
    <w:rsid w:val="001F2D79"/>
    <w:rsid w:val="001F695D"/>
    <w:rsid w:val="001F6BBB"/>
    <w:rsid w:val="001F77E5"/>
    <w:rsid w:val="001F7D0E"/>
    <w:rsid w:val="00201B7A"/>
    <w:rsid w:val="00205F3C"/>
    <w:rsid w:val="002165CA"/>
    <w:rsid w:val="00226A82"/>
    <w:rsid w:val="00241CDC"/>
    <w:rsid w:val="002434E9"/>
    <w:rsid w:val="00245621"/>
    <w:rsid w:val="00245ECF"/>
    <w:rsid w:val="002500C3"/>
    <w:rsid w:val="00260911"/>
    <w:rsid w:val="0026199E"/>
    <w:rsid w:val="00261A41"/>
    <w:rsid w:val="00274552"/>
    <w:rsid w:val="00277326"/>
    <w:rsid w:val="00280D5D"/>
    <w:rsid w:val="002829F5"/>
    <w:rsid w:val="00282F34"/>
    <w:rsid w:val="00284896"/>
    <w:rsid w:val="00286B30"/>
    <w:rsid w:val="0028796E"/>
    <w:rsid w:val="00287FBA"/>
    <w:rsid w:val="00290737"/>
    <w:rsid w:val="0029251A"/>
    <w:rsid w:val="00292BD3"/>
    <w:rsid w:val="002A052A"/>
    <w:rsid w:val="002A1F64"/>
    <w:rsid w:val="002A27A7"/>
    <w:rsid w:val="002B3369"/>
    <w:rsid w:val="002B3A8B"/>
    <w:rsid w:val="002C2692"/>
    <w:rsid w:val="002C5BA0"/>
    <w:rsid w:val="002D18AD"/>
    <w:rsid w:val="002D5EB2"/>
    <w:rsid w:val="002E1FF4"/>
    <w:rsid w:val="002E3921"/>
    <w:rsid w:val="002E5232"/>
    <w:rsid w:val="002F2B71"/>
    <w:rsid w:val="002F501F"/>
    <w:rsid w:val="002F51EA"/>
    <w:rsid w:val="00301D01"/>
    <w:rsid w:val="00304AB9"/>
    <w:rsid w:val="00306350"/>
    <w:rsid w:val="00315C14"/>
    <w:rsid w:val="00317F8F"/>
    <w:rsid w:val="0032173D"/>
    <w:rsid w:val="00323649"/>
    <w:rsid w:val="00324BC5"/>
    <w:rsid w:val="00327F02"/>
    <w:rsid w:val="00330BC8"/>
    <w:rsid w:val="00331387"/>
    <w:rsid w:val="00332030"/>
    <w:rsid w:val="00342871"/>
    <w:rsid w:val="00342977"/>
    <w:rsid w:val="00343100"/>
    <w:rsid w:val="00346A00"/>
    <w:rsid w:val="00363015"/>
    <w:rsid w:val="00377E64"/>
    <w:rsid w:val="00377FC6"/>
    <w:rsid w:val="00384FA2"/>
    <w:rsid w:val="003906BA"/>
    <w:rsid w:val="00392E77"/>
    <w:rsid w:val="003A3269"/>
    <w:rsid w:val="003A474B"/>
    <w:rsid w:val="003B4F0A"/>
    <w:rsid w:val="003B7BF6"/>
    <w:rsid w:val="003D221A"/>
    <w:rsid w:val="003D2349"/>
    <w:rsid w:val="003D4A69"/>
    <w:rsid w:val="003F3DD5"/>
    <w:rsid w:val="003F63C6"/>
    <w:rsid w:val="004008D9"/>
    <w:rsid w:val="00401386"/>
    <w:rsid w:val="004154D0"/>
    <w:rsid w:val="00420768"/>
    <w:rsid w:val="00423C6F"/>
    <w:rsid w:val="0043150A"/>
    <w:rsid w:val="004336DC"/>
    <w:rsid w:val="004345DE"/>
    <w:rsid w:val="00434B93"/>
    <w:rsid w:val="00437654"/>
    <w:rsid w:val="0045055E"/>
    <w:rsid w:val="00451D8A"/>
    <w:rsid w:val="004530B4"/>
    <w:rsid w:val="00460B38"/>
    <w:rsid w:val="00477DD6"/>
    <w:rsid w:val="00480108"/>
    <w:rsid w:val="00480729"/>
    <w:rsid w:val="00481E2D"/>
    <w:rsid w:val="004A467A"/>
    <w:rsid w:val="004A7DB3"/>
    <w:rsid w:val="004B26C5"/>
    <w:rsid w:val="004B4F37"/>
    <w:rsid w:val="004B54F3"/>
    <w:rsid w:val="004C1A36"/>
    <w:rsid w:val="004C22E3"/>
    <w:rsid w:val="004D2E15"/>
    <w:rsid w:val="004D72A0"/>
    <w:rsid w:val="004E093A"/>
    <w:rsid w:val="004E1828"/>
    <w:rsid w:val="004E320F"/>
    <w:rsid w:val="004E6230"/>
    <w:rsid w:val="004E6D75"/>
    <w:rsid w:val="004F2808"/>
    <w:rsid w:val="005066EA"/>
    <w:rsid w:val="005111D1"/>
    <w:rsid w:val="00517F17"/>
    <w:rsid w:val="005248A6"/>
    <w:rsid w:val="00527A2D"/>
    <w:rsid w:val="00527C48"/>
    <w:rsid w:val="00530D65"/>
    <w:rsid w:val="00531FA0"/>
    <w:rsid w:val="005349CE"/>
    <w:rsid w:val="005457CB"/>
    <w:rsid w:val="00546205"/>
    <w:rsid w:val="005478C1"/>
    <w:rsid w:val="005512BC"/>
    <w:rsid w:val="00553735"/>
    <w:rsid w:val="00556A01"/>
    <w:rsid w:val="00557A66"/>
    <w:rsid w:val="0056080A"/>
    <w:rsid w:val="00561983"/>
    <w:rsid w:val="00561A77"/>
    <w:rsid w:val="005634F6"/>
    <w:rsid w:val="00573784"/>
    <w:rsid w:val="0057518E"/>
    <w:rsid w:val="005776D9"/>
    <w:rsid w:val="00577F86"/>
    <w:rsid w:val="005836D1"/>
    <w:rsid w:val="00592B68"/>
    <w:rsid w:val="005A01B8"/>
    <w:rsid w:val="005A0EBC"/>
    <w:rsid w:val="005A11FA"/>
    <w:rsid w:val="005A4104"/>
    <w:rsid w:val="005A62BD"/>
    <w:rsid w:val="005A76D9"/>
    <w:rsid w:val="005B7166"/>
    <w:rsid w:val="005C4490"/>
    <w:rsid w:val="005C5F31"/>
    <w:rsid w:val="005D1D6F"/>
    <w:rsid w:val="005D2D28"/>
    <w:rsid w:val="005D3DF3"/>
    <w:rsid w:val="005D4E61"/>
    <w:rsid w:val="005E04D9"/>
    <w:rsid w:val="005E1D6F"/>
    <w:rsid w:val="005E5C45"/>
    <w:rsid w:val="005E6E57"/>
    <w:rsid w:val="005F4864"/>
    <w:rsid w:val="00600259"/>
    <w:rsid w:val="00601E95"/>
    <w:rsid w:val="006133A8"/>
    <w:rsid w:val="006135BF"/>
    <w:rsid w:val="00613C04"/>
    <w:rsid w:val="00617511"/>
    <w:rsid w:val="0062022F"/>
    <w:rsid w:val="00622823"/>
    <w:rsid w:val="0062341A"/>
    <w:rsid w:val="0062663F"/>
    <w:rsid w:val="00631182"/>
    <w:rsid w:val="006317E1"/>
    <w:rsid w:val="00634A8E"/>
    <w:rsid w:val="00640D45"/>
    <w:rsid w:val="006470CE"/>
    <w:rsid w:val="0066576B"/>
    <w:rsid w:val="006723A1"/>
    <w:rsid w:val="006757A5"/>
    <w:rsid w:val="0067680B"/>
    <w:rsid w:val="00684484"/>
    <w:rsid w:val="006A70D9"/>
    <w:rsid w:val="006B7E69"/>
    <w:rsid w:val="006C6237"/>
    <w:rsid w:val="006C6568"/>
    <w:rsid w:val="006D23DA"/>
    <w:rsid w:val="006D6027"/>
    <w:rsid w:val="006D6103"/>
    <w:rsid w:val="006E077D"/>
    <w:rsid w:val="006E5BFC"/>
    <w:rsid w:val="006E695D"/>
    <w:rsid w:val="006F1465"/>
    <w:rsid w:val="006F4DAD"/>
    <w:rsid w:val="006F62BA"/>
    <w:rsid w:val="00700FA8"/>
    <w:rsid w:val="007048FB"/>
    <w:rsid w:val="00713503"/>
    <w:rsid w:val="00726C87"/>
    <w:rsid w:val="007511F1"/>
    <w:rsid w:val="00753719"/>
    <w:rsid w:val="00753B24"/>
    <w:rsid w:val="007546FC"/>
    <w:rsid w:val="00762D3F"/>
    <w:rsid w:val="007637A3"/>
    <w:rsid w:val="00763A6A"/>
    <w:rsid w:val="0077149E"/>
    <w:rsid w:val="00781351"/>
    <w:rsid w:val="00784AD0"/>
    <w:rsid w:val="00785D4A"/>
    <w:rsid w:val="00787C22"/>
    <w:rsid w:val="00791587"/>
    <w:rsid w:val="00791B55"/>
    <w:rsid w:val="00796ADD"/>
    <w:rsid w:val="007979E4"/>
    <w:rsid w:val="007A1A14"/>
    <w:rsid w:val="007A6244"/>
    <w:rsid w:val="007B1E30"/>
    <w:rsid w:val="007B2C57"/>
    <w:rsid w:val="007B379F"/>
    <w:rsid w:val="007B3F55"/>
    <w:rsid w:val="007B5229"/>
    <w:rsid w:val="007B7312"/>
    <w:rsid w:val="007C47E8"/>
    <w:rsid w:val="007C6750"/>
    <w:rsid w:val="007C79DA"/>
    <w:rsid w:val="007D53E9"/>
    <w:rsid w:val="007D5DA4"/>
    <w:rsid w:val="007E055E"/>
    <w:rsid w:val="007E38B4"/>
    <w:rsid w:val="007E46B5"/>
    <w:rsid w:val="007F7E2D"/>
    <w:rsid w:val="00800D81"/>
    <w:rsid w:val="00803862"/>
    <w:rsid w:val="00817501"/>
    <w:rsid w:val="00820343"/>
    <w:rsid w:val="00835EB1"/>
    <w:rsid w:val="00837E86"/>
    <w:rsid w:val="008429B2"/>
    <w:rsid w:val="00846B67"/>
    <w:rsid w:val="00850749"/>
    <w:rsid w:val="00855E98"/>
    <w:rsid w:val="00855F6D"/>
    <w:rsid w:val="00873882"/>
    <w:rsid w:val="008811FB"/>
    <w:rsid w:val="00886189"/>
    <w:rsid w:val="00887554"/>
    <w:rsid w:val="008969EC"/>
    <w:rsid w:val="008A0D2D"/>
    <w:rsid w:val="008A3304"/>
    <w:rsid w:val="008A53D9"/>
    <w:rsid w:val="008B2195"/>
    <w:rsid w:val="008B3F49"/>
    <w:rsid w:val="008C10CD"/>
    <w:rsid w:val="008C1FD2"/>
    <w:rsid w:val="008C6356"/>
    <w:rsid w:val="008E6147"/>
    <w:rsid w:val="008F5A0C"/>
    <w:rsid w:val="009005FB"/>
    <w:rsid w:val="0090309B"/>
    <w:rsid w:val="00903F69"/>
    <w:rsid w:val="00905BF3"/>
    <w:rsid w:val="0090688B"/>
    <w:rsid w:val="00923401"/>
    <w:rsid w:val="00925C04"/>
    <w:rsid w:val="009260BA"/>
    <w:rsid w:val="00932A47"/>
    <w:rsid w:val="00944FA6"/>
    <w:rsid w:val="00951E9B"/>
    <w:rsid w:val="00954008"/>
    <w:rsid w:val="0095672A"/>
    <w:rsid w:val="0096485E"/>
    <w:rsid w:val="00973FD3"/>
    <w:rsid w:val="009847F8"/>
    <w:rsid w:val="009903EE"/>
    <w:rsid w:val="009942B3"/>
    <w:rsid w:val="009A1617"/>
    <w:rsid w:val="009B1FC7"/>
    <w:rsid w:val="009B73DA"/>
    <w:rsid w:val="009B7B0F"/>
    <w:rsid w:val="009D3C31"/>
    <w:rsid w:val="009D640B"/>
    <w:rsid w:val="009F070D"/>
    <w:rsid w:val="009F0CE3"/>
    <w:rsid w:val="009F2B6D"/>
    <w:rsid w:val="00A0685D"/>
    <w:rsid w:val="00A13102"/>
    <w:rsid w:val="00A30D9F"/>
    <w:rsid w:val="00A32985"/>
    <w:rsid w:val="00A34FC9"/>
    <w:rsid w:val="00A3751B"/>
    <w:rsid w:val="00A40231"/>
    <w:rsid w:val="00A44F5E"/>
    <w:rsid w:val="00A458E0"/>
    <w:rsid w:val="00A65CE0"/>
    <w:rsid w:val="00A70347"/>
    <w:rsid w:val="00A72E85"/>
    <w:rsid w:val="00A7407D"/>
    <w:rsid w:val="00A803FA"/>
    <w:rsid w:val="00A83856"/>
    <w:rsid w:val="00A85AE2"/>
    <w:rsid w:val="00A93A6E"/>
    <w:rsid w:val="00A95F2F"/>
    <w:rsid w:val="00AA3248"/>
    <w:rsid w:val="00AA3D7E"/>
    <w:rsid w:val="00AA6CAD"/>
    <w:rsid w:val="00AB41BD"/>
    <w:rsid w:val="00AB5E15"/>
    <w:rsid w:val="00AC0306"/>
    <w:rsid w:val="00AC6161"/>
    <w:rsid w:val="00AD4FEB"/>
    <w:rsid w:val="00AD615B"/>
    <w:rsid w:val="00AE36A6"/>
    <w:rsid w:val="00AF4727"/>
    <w:rsid w:val="00AF60F1"/>
    <w:rsid w:val="00B0078F"/>
    <w:rsid w:val="00B03745"/>
    <w:rsid w:val="00B03C3A"/>
    <w:rsid w:val="00B15C28"/>
    <w:rsid w:val="00B16279"/>
    <w:rsid w:val="00B17F14"/>
    <w:rsid w:val="00B30F68"/>
    <w:rsid w:val="00B42583"/>
    <w:rsid w:val="00B50BA3"/>
    <w:rsid w:val="00B53E94"/>
    <w:rsid w:val="00B60055"/>
    <w:rsid w:val="00B6767D"/>
    <w:rsid w:val="00B67935"/>
    <w:rsid w:val="00B734E7"/>
    <w:rsid w:val="00B7365D"/>
    <w:rsid w:val="00B7590C"/>
    <w:rsid w:val="00B80F4D"/>
    <w:rsid w:val="00B80FC1"/>
    <w:rsid w:val="00B86A63"/>
    <w:rsid w:val="00B90763"/>
    <w:rsid w:val="00B9629F"/>
    <w:rsid w:val="00B97D0F"/>
    <w:rsid w:val="00BA2CB2"/>
    <w:rsid w:val="00BA4E22"/>
    <w:rsid w:val="00BB415E"/>
    <w:rsid w:val="00BB5CA7"/>
    <w:rsid w:val="00BC328B"/>
    <w:rsid w:val="00BC50DA"/>
    <w:rsid w:val="00BC6C94"/>
    <w:rsid w:val="00BD4A86"/>
    <w:rsid w:val="00BD508B"/>
    <w:rsid w:val="00BF13E4"/>
    <w:rsid w:val="00BF25DD"/>
    <w:rsid w:val="00BF2BEB"/>
    <w:rsid w:val="00BF50A4"/>
    <w:rsid w:val="00BF7684"/>
    <w:rsid w:val="00C04826"/>
    <w:rsid w:val="00C06946"/>
    <w:rsid w:val="00C0746F"/>
    <w:rsid w:val="00C124DB"/>
    <w:rsid w:val="00C127AB"/>
    <w:rsid w:val="00C16F30"/>
    <w:rsid w:val="00C236DB"/>
    <w:rsid w:val="00C3051B"/>
    <w:rsid w:val="00C433C2"/>
    <w:rsid w:val="00C4385E"/>
    <w:rsid w:val="00C474DB"/>
    <w:rsid w:val="00C47F1E"/>
    <w:rsid w:val="00C506BF"/>
    <w:rsid w:val="00C54E4D"/>
    <w:rsid w:val="00C57CA3"/>
    <w:rsid w:val="00C61CF7"/>
    <w:rsid w:val="00C6432F"/>
    <w:rsid w:val="00C7344B"/>
    <w:rsid w:val="00C74760"/>
    <w:rsid w:val="00C77F4F"/>
    <w:rsid w:val="00C82078"/>
    <w:rsid w:val="00C84046"/>
    <w:rsid w:val="00C84615"/>
    <w:rsid w:val="00C8479B"/>
    <w:rsid w:val="00C85E40"/>
    <w:rsid w:val="00C93127"/>
    <w:rsid w:val="00C94A76"/>
    <w:rsid w:val="00C95146"/>
    <w:rsid w:val="00C97DFC"/>
    <w:rsid w:val="00CA0371"/>
    <w:rsid w:val="00CA69E0"/>
    <w:rsid w:val="00CB07BF"/>
    <w:rsid w:val="00CC2B19"/>
    <w:rsid w:val="00CC58F8"/>
    <w:rsid w:val="00CC79C7"/>
    <w:rsid w:val="00CD5B96"/>
    <w:rsid w:val="00CE4615"/>
    <w:rsid w:val="00CF0759"/>
    <w:rsid w:val="00D0193F"/>
    <w:rsid w:val="00D11A98"/>
    <w:rsid w:val="00D1674C"/>
    <w:rsid w:val="00D21703"/>
    <w:rsid w:val="00D24944"/>
    <w:rsid w:val="00D26B0B"/>
    <w:rsid w:val="00D31451"/>
    <w:rsid w:val="00D351C7"/>
    <w:rsid w:val="00D5724E"/>
    <w:rsid w:val="00D657EE"/>
    <w:rsid w:val="00D65D08"/>
    <w:rsid w:val="00D6625A"/>
    <w:rsid w:val="00D66482"/>
    <w:rsid w:val="00D80CCD"/>
    <w:rsid w:val="00D8161D"/>
    <w:rsid w:val="00D856BB"/>
    <w:rsid w:val="00D935E8"/>
    <w:rsid w:val="00D948CF"/>
    <w:rsid w:val="00DA1F10"/>
    <w:rsid w:val="00DA3599"/>
    <w:rsid w:val="00DA3ABA"/>
    <w:rsid w:val="00DA3E38"/>
    <w:rsid w:val="00DA407A"/>
    <w:rsid w:val="00DA5412"/>
    <w:rsid w:val="00DA6B67"/>
    <w:rsid w:val="00DB7C8C"/>
    <w:rsid w:val="00DC0FB9"/>
    <w:rsid w:val="00DD391A"/>
    <w:rsid w:val="00DD3D01"/>
    <w:rsid w:val="00DE3CEA"/>
    <w:rsid w:val="00DF1639"/>
    <w:rsid w:val="00DF2743"/>
    <w:rsid w:val="00E0148D"/>
    <w:rsid w:val="00E033B3"/>
    <w:rsid w:val="00E2168A"/>
    <w:rsid w:val="00E250EC"/>
    <w:rsid w:val="00E26171"/>
    <w:rsid w:val="00E312E4"/>
    <w:rsid w:val="00E320A6"/>
    <w:rsid w:val="00E373FA"/>
    <w:rsid w:val="00E47ACF"/>
    <w:rsid w:val="00E54B10"/>
    <w:rsid w:val="00E551FF"/>
    <w:rsid w:val="00E56178"/>
    <w:rsid w:val="00E615C5"/>
    <w:rsid w:val="00E63DF6"/>
    <w:rsid w:val="00E67630"/>
    <w:rsid w:val="00E87552"/>
    <w:rsid w:val="00E91404"/>
    <w:rsid w:val="00E95FC2"/>
    <w:rsid w:val="00EA0139"/>
    <w:rsid w:val="00EA1145"/>
    <w:rsid w:val="00EB0740"/>
    <w:rsid w:val="00EB40EF"/>
    <w:rsid w:val="00EC0DC3"/>
    <w:rsid w:val="00EC22E6"/>
    <w:rsid w:val="00EC4CF3"/>
    <w:rsid w:val="00EE2195"/>
    <w:rsid w:val="00EE3175"/>
    <w:rsid w:val="00EE60BD"/>
    <w:rsid w:val="00EF4BA5"/>
    <w:rsid w:val="00F43E37"/>
    <w:rsid w:val="00F45047"/>
    <w:rsid w:val="00F45BA0"/>
    <w:rsid w:val="00F5073B"/>
    <w:rsid w:val="00F54221"/>
    <w:rsid w:val="00F55EF4"/>
    <w:rsid w:val="00F6132A"/>
    <w:rsid w:val="00F65A02"/>
    <w:rsid w:val="00F8493D"/>
    <w:rsid w:val="00F86ABA"/>
    <w:rsid w:val="00F8743F"/>
    <w:rsid w:val="00F93EF4"/>
    <w:rsid w:val="00FA0210"/>
    <w:rsid w:val="00FA15A6"/>
    <w:rsid w:val="00FA77CD"/>
    <w:rsid w:val="00FB04DF"/>
    <w:rsid w:val="00FB0DE3"/>
    <w:rsid w:val="00FB5BF7"/>
    <w:rsid w:val="00FB6AD5"/>
    <w:rsid w:val="00FC793A"/>
    <w:rsid w:val="00FD1818"/>
    <w:rsid w:val="00FD7422"/>
    <w:rsid w:val="00FE2C1E"/>
    <w:rsid w:val="00FE415D"/>
    <w:rsid w:val="00FE470F"/>
    <w:rsid w:val="00FF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D92A4"/>
  <w15:chartTrackingRefBased/>
  <w15:docId w15:val="{8880E2BD-9387-4968-8FBF-8B2F5FF3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D2E15"/>
    <w:rPr>
      <w:sz w:val="24"/>
      <w:szCs w:val="24"/>
    </w:rPr>
  </w:style>
  <w:style w:type="paragraph" w:styleId="Heading1">
    <w:name w:val="heading 1"/>
    <w:basedOn w:val="Normal"/>
    <w:next w:val="BodyText"/>
    <w:qFormat/>
    <w:rsid w:val="00E0148D"/>
    <w:pPr>
      <w:keepNext/>
      <w:widowControl w:val="0"/>
      <w:numPr>
        <w:numId w:val="1"/>
      </w:numPr>
      <w:shd w:val="clear" w:color="auto" w:fill="E6E6E6"/>
      <w:spacing w:before="400" w:after="120" w:line="240" w:lineRule="atLeast"/>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6757A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paragraph" w:styleId="Heading6">
    <w:name w:val="heading 6"/>
    <w:basedOn w:val="Normal"/>
    <w:next w:val="Normal"/>
    <w:qFormat/>
    <w:rsid w:val="00205F3C"/>
    <w:pPr>
      <w:widowControl w:val="0"/>
      <w:spacing w:before="240" w:after="60" w:line="240" w:lineRule="atLeast"/>
      <w:ind w:left="2880"/>
      <w:outlineLvl w:val="5"/>
    </w:pPr>
    <w:rPr>
      <w:i/>
      <w:sz w:val="22"/>
      <w:szCs w:val="20"/>
    </w:rPr>
  </w:style>
  <w:style w:type="paragraph" w:styleId="Heading7">
    <w:name w:val="heading 7"/>
    <w:basedOn w:val="Normal"/>
    <w:next w:val="Normal"/>
    <w:qFormat/>
    <w:rsid w:val="00205F3C"/>
    <w:pPr>
      <w:widowControl w:val="0"/>
      <w:spacing w:before="240" w:after="60" w:line="240" w:lineRule="atLeast"/>
      <w:ind w:left="2880"/>
      <w:outlineLvl w:val="6"/>
    </w:pPr>
    <w:rPr>
      <w:sz w:val="20"/>
      <w:szCs w:val="20"/>
    </w:rPr>
  </w:style>
  <w:style w:type="paragraph" w:styleId="Heading8">
    <w:name w:val="heading 8"/>
    <w:basedOn w:val="Normal"/>
    <w:next w:val="Normal"/>
    <w:qFormat/>
    <w:rsid w:val="00205F3C"/>
    <w:pPr>
      <w:widowControl w:val="0"/>
      <w:spacing w:before="240" w:after="60" w:line="240" w:lineRule="atLeast"/>
      <w:ind w:left="2880"/>
      <w:outlineLvl w:val="7"/>
    </w:pPr>
    <w:rPr>
      <w:i/>
      <w:sz w:val="20"/>
      <w:szCs w:val="20"/>
    </w:rPr>
  </w:style>
  <w:style w:type="paragraph" w:styleId="Heading9">
    <w:name w:val="heading 9"/>
    <w:basedOn w:val="Normal"/>
    <w:next w:val="Normal"/>
    <w:qFormat/>
    <w:rsid w:val="00205F3C"/>
    <w:pPr>
      <w:widowControl w:val="0"/>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link w:val="HeaderChar"/>
    <w:uiPriority w:val="99"/>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1B6634"/>
    <w:pPr>
      <w:keepLines/>
      <w:widowControl w:val="0"/>
      <w:tabs>
        <w:tab w:val="left" w:pos="270"/>
        <w:tab w:val="right" w:leader="dot" w:pos="9360"/>
      </w:tabs>
      <w:spacing w:before="120" w:after="60" w:line="240" w:lineRule="atLeast"/>
      <w:ind w:right="720"/>
    </w:pPr>
    <w:rPr>
      <w:rFonts w:ascii="Arial" w:hAnsi="Arial"/>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link w:val="BodyTextChar"/>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character" w:styleId="Hyperlink">
    <w:name w:val="Hyperlink"/>
    <w:rsid w:val="00EF4BA5"/>
    <w:rPr>
      <w:color w:val="0000FF"/>
      <w:u w:val="single"/>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146C61"/>
    <w:pPr>
      <w:widowControl w:val="0"/>
      <w:spacing w:after="40" w:line="240" w:lineRule="atLeast"/>
      <w:ind w:left="720" w:right="720"/>
    </w:pPr>
    <w:rPr>
      <w:color w:val="0000FF"/>
      <w:sz w:val="20"/>
      <w:szCs w:val="20"/>
    </w:rPr>
  </w:style>
  <w:style w:type="character" w:customStyle="1" w:styleId="InfoBlueChar">
    <w:name w:val="InfoBlue Char"/>
    <w:link w:val="InfoBlue"/>
    <w:rsid w:val="00146C61"/>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character" w:customStyle="1" w:styleId="BodyTextChar">
    <w:name w:val="Body Text Char"/>
    <w:link w:val="BodyText"/>
    <w:rsid w:val="00241CDC"/>
    <w:rPr>
      <w:lang w:val="en-US" w:eastAsia="en-US" w:bidi="ar-SA"/>
    </w:rPr>
  </w:style>
  <w:style w:type="table" w:styleId="TableGrid">
    <w:name w:val="Table Grid"/>
    <w:basedOn w:val="TableNormal"/>
    <w:rsid w:val="00E95FC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4">
    <w:name w:val="Paragraph4"/>
    <w:basedOn w:val="Normal"/>
    <w:rsid w:val="007B5229"/>
    <w:pPr>
      <w:widowControl w:val="0"/>
      <w:spacing w:before="80"/>
      <w:ind w:left="2250"/>
      <w:jc w:val="both"/>
    </w:pPr>
    <w:rPr>
      <w:sz w:val="20"/>
      <w:szCs w:val="20"/>
    </w:rPr>
  </w:style>
  <w:style w:type="paragraph" w:customStyle="1" w:styleId="infoblue0">
    <w:name w:val="infoblue"/>
    <w:basedOn w:val="Normal"/>
    <w:rsid w:val="001F77E5"/>
    <w:pPr>
      <w:spacing w:after="120" w:line="240" w:lineRule="atLeast"/>
      <w:ind w:left="720"/>
    </w:pPr>
    <w:rPr>
      <w:i/>
      <w:iCs/>
      <w:color w:val="0000FF"/>
      <w:sz w:val="20"/>
      <w:szCs w:val="20"/>
    </w:rPr>
  </w:style>
  <w:style w:type="character" w:styleId="PageNumber">
    <w:name w:val="page number"/>
    <w:basedOn w:val="DefaultParagraphFont"/>
    <w:rsid w:val="00944FA6"/>
  </w:style>
  <w:style w:type="paragraph" w:styleId="FootnoteText">
    <w:name w:val="footnote text"/>
    <w:basedOn w:val="Normal"/>
    <w:semiHidden/>
    <w:rsid w:val="00787C22"/>
    <w:rPr>
      <w:sz w:val="20"/>
      <w:szCs w:val="20"/>
    </w:rPr>
  </w:style>
  <w:style w:type="character" w:styleId="UnresolvedMention">
    <w:name w:val="Unresolved Mention"/>
    <w:uiPriority w:val="99"/>
    <w:semiHidden/>
    <w:unhideWhenUsed/>
    <w:rsid w:val="002B3369"/>
    <w:rPr>
      <w:color w:val="605E5C"/>
      <w:shd w:val="clear" w:color="auto" w:fill="E1DFDD"/>
    </w:rPr>
  </w:style>
  <w:style w:type="character" w:customStyle="1" w:styleId="css-133coio">
    <w:name w:val="css-133coio"/>
    <w:rsid w:val="00DF2743"/>
  </w:style>
  <w:style w:type="character" w:customStyle="1" w:styleId="go">
    <w:name w:val="go"/>
    <w:rsid w:val="00061B62"/>
  </w:style>
  <w:style w:type="character" w:customStyle="1" w:styleId="gi">
    <w:name w:val="gi"/>
    <w:rsid w:val="00061B62"/>
  </w:style>
  <w:style w:type="character" w:customStyle="1" w:styleId="HeaderChar">
    <w:name w:val="Header Char"/>
    <w:link w:val="Header"/>
    <w:uiPriority w:val="99"/>
    <w:rsid w:val="00EE31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671">
      <w:bodyDiv w:val="1"/>
      <w:marLeft w:val="0"/>
      <w:marRight w:val="0"/>
      <w:marTop w:val="0"/>
      <w:marBottom w:val="0"/>
      <w:divBdr>
        <w:top w:val="none" w:sz="0" w:space="0" w:color="auto"/>
        <w:left w:val="none" w:sz="0" w:space="0" w:color="auto"/>
        <w:bottom w:val="none" w:sz="0" w:space="0" w:color="auto"/>
        <w:right w:val="none" w:sz="0" w:space="0" w:color="auto"/>
      </w:divBdr>
      <w:divsChild>
        <w:div w:id="1188714349">
          <w:marLeft w:val="0"/>
          <w:marRight w:val="0"/>
          <w:marTop w:val="0"/>
          <w:marBottom w:val="0"/>
          <w:divBdr>
            <w:top w:val="none" w:sz="0" w:space="0" w:color="auto"/>
            <w:left w:val="none" w:sz="0" w:space="0" w:color="auto"/>
            <w:bottom w:val="none" w:sz="0" w:space="0" w:color="auto"/>
            <w:right w:val="none" w:sz="0" w:space="0" w:color="auto"/>
          </w:divBdr>
        </w:div>
      </w:divsChild>
    </w:div>
    <w:div w:id="267741691">
      <w:bodyDiv w:val="1"/>
      <w:marLeft w:val="0"/>
      <w:marRight w:val="0"/>
      <w:marTop w:val="0"/>
      <w:marBottom w:val="0"/>
      <w:divBdr>
        <w:top w:val="none" w:sz="0" w:space="0" w:color="auto"/>
        <w:left w:val="none" w:sz="0" w:space="0" w:color="auto"/>
        <w:bottom w:val="none" w:sz="0" w:space="0" w:color="auto"/>
        <w:right w:val="none" w:sz="0" w:space="0" w:color="auto"/>
      </w:divBdr>
    </w:div>
    <w:div w:id="399598569">
      <w:bodyDiv w:val="1"/>
      <w:marLeft w:val="0"/>
      <w:marRight w:val="0"/>
      <w:marTop w:val="0"/>
      <w:marBottom w:val="0"/>
      <w:divBdr>
        <w:top w:val="none" w:sz="0" w:space="0" w:color="auto"/>
        <w:left w:val="none" w:sz="0" w:space="0" w:color="auto"/>
        <w:bottom w:val="none" w:sz="0" w:space="0" w:color="auto"/>
        <w:right w:val="none" w:sz="0" w:space="0" w:color="auto"/>
      </w:divBdr>
      <w:divsChild>
        <w:div w:id="1034232405">
          <w:marLeft w:val="0"/>
          <w:marRight w:val="0"/>
          <w:marTop w:val="0"/>
          <w:marBottom w:val="0"/>
          <w:divBdr>
            <w:top w:val="none" w:sz="0" w:space="0" w:color="auto"/>
            <w:left w:val="none" w:sz="0" w:space="0" w:color="auto"/>
            <w:bottom w:val="none" w:sz="0" w:space="0" w:color="auto"/>
            <w:right w:val="none" w:sz="0" w:space="0" w:color="auto"/>
          </w:divBdr>
        </w:div>
      </w:divsChild>
    </w:div>
    <w:div w:id="1109737067">
      <w:bodyDiv w:val="1"/>
      <w:marLeft w:val="0"/>
      <w:marRight w:val="0"/>
      <w:marTop w:val="0"/>
      <w:marBottom w:val="0"/>
      <w:divBdr>
        <w:top w:val="none" w:sz="0" w:space="0" w:color="auto"/>
        <w:left w:val="none" w:sz="0" w:space="0" w:color="auto"/>
        <w:bottom w:val="none" w:sz="0" w:space="0" w:color="auto"/>
        <w:right w:val="none" w:sz="0" w:space="0" w:color="auto"/>
      </w:divBdr>
      <w:divsChild>
        <w:div w:id="163932709">
          <w:marLeft w:val="0"/>
          <w:marRight w:val="0"/>
          <w:marTop w:val="0"/>
          <w:marBottom w:val="0"/>
          <w:divBdr>
            <w:top w:val="none" w:sz="0" w:space="0" w:color="auto"/>
            <w:left w:val="none" w:sz="0" w:space="0" w:color="auto"/>
            <w:bottom w:val="none" w:sz="0" w:space="0" w:color="auto"/>
            <w:right w:val="none" w:sz="0" w:space="0" w:color="auto"/>
          </w:divBdr>
        </w:div>
      </w:divsChild>
    </w:div>
    <w:div w:id="1234511033">
      <w:bodyDiv w:val="1"/>
      <w:marLeft w:val="0"/>
      <w:marRight w:val="0"/>
      <w:marTop w:val="0"/>
      <w:marBottom w:val="0"/>
      <w:divBdr>
        <w:top w:val="none" w:sz="0" w:space="0" w:color="auto"/>
        <w:left w:val="none" w:sz="0" w:space="0" w:color="auto"/>
        <w:bottom w:val="none" w:sz="0" w:space="0" w:color="auto"/>
        <w:right w:val="none" w:sz="0" w:space="0" w:color="auto"/>
      </w:divBdr>
    </w:div>
    <w:div w:id="1658220673">
      <w:bodyDiv w:val="1"/>
      <w:marLeft w:val="0"/>
      <w:marRight w:val="0"/>
      <w:marTop w:val="0"/>
      <w:marBottom w:val="0"/>
      <w:divBdr>
        <w:top w:val="none" w:sz="0" w:space="0" w:color="auto"/>
        <w:left w:val="none" w:sz="0" w:space="0" w:color="auto"/>
        <w:bottom w:val="none" w:sz="0" w:space="0" w:color="auto"/>
        <w:right w:val="none" w:sz="0" w:space="0" w:color="auto"/>
      </w:divBdr>
      <w:divsChild>
        <w:div w:id="1154300151">
          <w:marLeft w:val="0"/>
          <w:marRight w:val="0"/>
          <w:marTop w:val="0"/>
          <w:marBottom w:val="0"/>
          <w:divBdr>
            <w:top w:val="none" w:sz="0" w:space="0" w:color="auto"/>
            <w:left w:val="none" w:sz="0" w:space="0" w:color="auto"/>
            <w:bottom w:val="none" w:sz="0" w:space="0" w:color="auto"/>
            <w:right w:val="none" w:sz="0" w:space="0" w:color="auto"/>
          </w:divBdr>
          <w:divsChild>
            <w:div w:id="864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239">
      <w:bodyDiv w:val="1"/>
      <w:marLeft w:val="0"/>
      <w:marRight w:val="0"/>
      <w:marTop w:val="0"/>
      <w:marBottom w:val="0"/>
      <w:divBdr>
        <w:top w:val="none" w:sz="0" w:space="0" w:color="auto"/>
        <w:left w:val="none" w:sz="0" w:space="0" w:color="auto"/>
        <w:bottom w:val="none" w:sz="0" w:space="0" w:color="auto"/>
        <w:right w:val="none" w:sz="0" w:space="0" w:color="auto"/>
      </w:divBdr>
      <w:divsChild>
        <w:div w:id="25305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saurus.com/browse/recipi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thesaurus.com/browse/recipien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umuc.edu/d2l/lms/dropbox/user/folder_submit_files.d2l?db=830386&amp;grpid=0&amp;isprv=0&amp;bp=0&amp;ou=41536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304%20CommunicationPlan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304 CommunicationPlanTemplate1.dot</Template>
  <TotalTime>1259</TotalTime>
  <Pages>6</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Communications Plan</vt:lpstr>
    </vt:vector>
  </TitlesOfParts>
  <Manager>&lt;Project/Manager Name&gt;</Manager>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Plan</dc:title>
  <dc:subject>&lt;Project/Title&gt;</dc:subject>
  <dc:creator>hamid.ainkorer</dc:creator>
  <cp:keywords/>
  <dc:description/>
  <cp:lastModifiedBy>Dave Batdorf</cp:lastModifiedBy>
  <cp:revision>17</cp:revision>
  <cp:lastPrinted>2009-03-05T16:40:00Z</cp:lastPrinted>
  <dcterms:created xsi:type="dcterms:W3CDTF">2019-10-29T00:11:00Z</dcterms:created>
  <dcterms:modified xsi:type="dcterms:W3CDTF">2019-10-31T15:51:00Z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Owner">
    <vt:lpwstr>&lt;Owner Name&gt;</vt:lpwstr>
  </property>
  <property fmtid="{D5CDD505-2E9C-101B-9397-08002B2CF9AE}" pid="4" name="DocumentNumber">
    <vt:lpwstr>&lt;Document Number&gt;</vt:lpwstr>
  </property>
</Properties>
</file>